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F8CFB" w14:textId="51236C3A" w:rsidR="00B03E5B" w:rsidRPr="00B03E5B" w:rsidRDefault="00B03E5B" w:rsidP="00D061F9">
      <w:pPr>
        <w:tabs>
          <w:tab w:val="left" w:pos="3273"/>
        </w:tabs>
      </w:pPr>
    </w:p>
    <w:tbl>
      <w:tblPr>
        <w:tblW w:w="10823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9"/>
        <w:gridCol w:w="5197"/>
        <w:gridCol w:w="1159"/>
        <w:gridCol w:w="997"/>
        <w:gridCol w:w="2011"/>
      </w:tblGrid>
      <w:tr w:rsidR="00B03E5B" w:rsidRPr="00B03E5B" w14:paraId="310EDD86" w14:textId="77777777" w:rsidTr="00507D92">
        <w:trPr>
          <w:trHeight w:val="293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8F06AEC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93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D5BF" w14:textId="351D7550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145B91">
              <w:rPr>
                <w:rFonts w:ascii="Aptos Narrow" w:hAnsi="Aptos Narrow"/>
                <w:color w:val="000000"/>
                <w:sz w:val="22"/>
                <w:szCs w:val="22"/>
              </w:rPr>
              <w:t>CLIENTES</w:t>
            </w:r>
          </w:p>
        </w:tc>
      </w:tr>
      <w:tr w:rsidR="00B03E5B" w:rsidRPr="00B03E5B" w14:paraId="0CE097A8" w14:textId="77777777" w:rsidTr="00507D92">
        <w:trPr>
          <w:trHeight w:val="293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2552F0E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3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E99A" w14:textId="153FE768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145B91">
              <w:rPr>
                <w:rFonts w:ascii="Aptos Narrow" w:hAnsi="Aptos Narrow"/>
                <w:color w:val="000000"/>
                <w:sz w:val="22"/>
                <w:szCs w:val="22"/>
              </w:rPr>
              <w:t xml:space="preserve">Armazena as informações </w:t>
            </w:r>
            <w:r w:rsidR="008A7D13">
              <w:rPr>
                <w:rFonts w:ascii="Aptos Narrow" w:hAnsi="Aptos Narrow"/>
                <w:color w:val="000000"/>
                <w:sz w:val="22"/>
                <w:szCs w:val="22"/>
              </w:rPr>
              <w:t>dos clientes</w:t>
            </w:r>
          </w:p>
        </w:tc>
      </w:tr>
      <w:tr w:rsidR="00B03E5B" w:rsidRPr="00B03E5B" w14:paraId="47487EB5" w14:textId="77777777" w:rsidTr="00507D92">
        <w:trPr>
          <w:trHeight w:val="59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F26D24A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3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E1496" w14:textId="48E850B1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B03E5B" w:rsidRPr="00B03E5B" w14:paraId="64A47201" w14:textId="77777777" w:rsidTr="00507D92">
        <w:trPr>
          <w:trHeight w:val="293"/>
        </w:trPr>
        <w:tc>
          <w:tcPr>
            <w:tcW w:w="108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 w:themeFill="accent6" w:themeFillTint="99"/>
            <w:noWrap/>
            <w:vAlign w:val="center"/>
            <w:hideMark/>
          </w:tcPr>
          <w:p w14:paraId="4331B2C8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B03E5B" w:rsidRPr="00B03E5B" w14:paraId="37AC4B06" w14:textId="77777777" w:rsidTr="00507D92">
        <w:trPr>
          <w:trHeight w:val="586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3B677EB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A2326E5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19805B2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01F43BA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1A75E3AE" w14:textId="24FA85BC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 w:rsidR="00627CAA">
              <w:rPr>
                <w:rFonts w:ascii="Aptos Narrow" w:hAnsi="Aptos Narrow"/>
                <w:color w:val="000000"/>
                <w:sz w:val="22"/>
                <w:szCs w:val="22"/>
              </w:rPr>
              <w:t>, U</w:t>
            </w:r>
            <w:r w:rsidR="00002783">
              <w:rPr>
                <w:rFonts w:ascii="Aptos Narrow" w:hAnsi="Aptos Narrow"/>
                <w:color w:val="000000"/>
                <w:sz w:val="22"/>
                <w:szCs w:val="22"/>
              </w:rPr>
              <w:t>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D061F9" w:rsidRPr="00B03E5B" w14:paraId="6EA1A9ED" w14:textId="77777777" w:rsidTr="00507D92">
        <w:trPr>
          <w:trHeight w:val="293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0396" w14:textId="02DCBA90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8A7D13">
              <w:rPr>
                <w:rFonts w:ascii="Aptos Narrow" w:hAnsi="Aptos Narrow"/>
                <w:color w:val="000000"/>
                <w:sz w:val="22"/>
                <w:szCs w:val="22"/>
              </w:rPr>
              <w:t xml:space="preserve">Cod CLIENTES </w:t>
            </w:r>
          </w:p>
        </w:tc>
        <w:tc>
          <w:tcPr>
            <w:tcW w:w="5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18C99" w14:textId="16519318" w:rsidR="00B03E5B" w:rsidRPr="00B03E5B" w:rsidRDefault="008A7D13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Nome de identificação dos clientes 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B421" w14:textId="193C9E9F" w:rsidR="00B03E5B" w:rsidRPr="00B03E5B" w:rsidRDefault="008A7D13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3B12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D64A" w14:textId="39F9E6EA" w:rsidR="00B03E5B" w:rsidRPr="00B03E5B" w:rsidRDefault="008A7D13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</w:t>
            </w:r>
            <w:r w:rsidR="00286393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0728BD" w:rsidRPr="00B03E5B" w14:paraId="34A35D66" w14:textId="77777777" w:rsidTr="00507D92">
        <w:trPr>
          <w:trHeight w:val="293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035EA" w14:textId="6E86D84E" w:rsidR="000728BD" w:rsidRPr="00B03E5B" w:rsidRDefault="008A7D13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126AD" w14:textId="3BD08291" w:rsidR="000728BD" w:rsidRDefault="008A7D13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Nome de identificação do cliente 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9E6E" w14:textId="600BD4A3" w:rsidR="000728BD" w:rsidRDefault="008A7D13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BA4CB" w14:textId="5307D1B4" w:rsidR="000728BD" w:rsidRPr="00B03E5B" w:rsidRDefault="008A7D13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E00D9" w14:textId="475AE897" w:rsidR="000728BD" w:rsidRDefault="008A7D13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6B331E" w:rsidRPr="00B03E5B" w14:paraId="7B809F37" w14:textId="77777777" w:rsidTr="00507D92">
        <w:trPr>
          <w:trHeight w:val="293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1C1C3" w14:textId="22B84D50" w:rsidR="006B331E" w:rsidRDefault="008A7D13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5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32E8E" w14:textId="763780F4" w:rsidR="006B331E" w:rsidRDefault="008A7D13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Email de identificação de cliente 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DD9D3" w14:textId="755EDA48" w:rsidR="006B331E" w:rsidRDefault="008A7D13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A3E22" w14:textId="4E5170BD" w:rsidR="006B331E" w:rsidRDefault="008A7D13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E66F5" w14:textId="486095C5" w:rsidR="006B331E" w:rsidRDefault="008A7D13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NN,</w:t>
            </w:r>
            <w:r w:rsidR="00FD62D0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UQ</w:t>
            </w:r>
          </w:p>
        </w:tc>
      </w:tr>
      <w:tr w:rsidR="006B331E" w:rsidRPr="00B03E5B" w14:paraId="2B0F8A5A" w14:textId="77777777" w:rsidTr="00507D92">
        <w:trPr>
          <w:trHeight w:val="293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39785" w14:textId="084F633A" w:rsidR="006B331E" w:rsidRDefault="008A7D13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cpf</w:t>
            </w:r>
          </w:p>
        </w:tc>
        <w:tc>
          <w:tcPr>
            <w:tcW w:w="5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8A361" w14:textId="104A3DA4" w:rsidR="006B331E" w:rsidRDefault="008A7D13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Cpf de identificação do cliente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0A6D2" w14:textId="319D659E" w:rsidR="006B331E" w:rsidRDefault="008A7D13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VARCAHAR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C6D07" w14:textId="6359F28F" w:rsidR="006B331E" w:rsidRDefault="008A7D13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F7BDC" w14:textId="5C08603B" w:rsidR="006B331E" w:rsidRDefault="00FD62D0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NN, UQ</w:t>
            </w:r>
          </w:p>
        </w:tc>
      </w:tr>
      <w:tr w:rsidR="006B331E" w:rsidRPr="00B03E5B" w14:paraId="127B9348" w14:textId="77777777" w:rsidTr="00507D92">
        <w:trPr>
          <w:trHeight w:val="293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E3447" w14:textId="1579E808" w:rsidR="006B331E" w:rsidRDefault="00FD62D0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Numero </w:t>
            </w:r>
          </w:p>
        </w:tc>
        <w:tc>
          <w:tcPr>
            <w:tcW w:w="5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85651" w14:textId="62392FAE" w:rsidR="006B331E" w:rsidRDefault="00FD62D0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Número de identificação da casa do cliente 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4490E" w14:textId="3D3DB265" w:rsidR="006B331E" w:rsidRDefault="00FD62D0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359A7" w14:textId="77777777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34504" w14:textId="2868FD45" w:rsidR="006B331E" w:rsidRDefault="00FD62D0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NN, UN</w:t>
            </w:r>
          </w:p>
        </w:tc>
      </w:tr>
      <w:tr w:rsidR="00FD62D0" w:rsidRPr="00B03E5B" w14:paraId="00313854" w14:textId="77777777" w:rsidTr="00507D92">
        <w:trPr>
          <w:trHeight w:val="293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D259A" w14:textId="53A6AE7A" w:rsidR="00FD62D0" w:rsidRDefault="00FD62D0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bairro</w:t>
            </w:r>
          </w:p>
        </w:tc>
        <w:tc>
          <w:tcPr>
            <w:tcW w:w="5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835DF" w14:textId="2717FE6B" w:rsidR="00FD62D0" w:rsidRDefault="00FD62D0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Bairro de identificação da casa do cliente 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79D4E" w14:textId="575BDCBE" w:rsidR="00FD62D0" w:rsidRDefault="00FD62D0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A8564" w14:textId="28A34D8D" w:rsidR="00FD62D0" w:rsidRDefault="00FD62D0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C0ED0" w14:textId="5C731D55" w:rsidR="00FD62D0" w:rsidRDefault="00FD62D0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FD62D0" w:rsidRPr="00B03E5B" w14:paraId="28FADCC5" w14:textId="77777777" w:rsidTr="00507D92">
        <w:trPr>
          <w:trHeight w:val="293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774BB" w14:textId="342813AA" w:rsidR="00FD62D0" w:rsidRDefault="00FD62D0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cidade</w:t>
            </w:r>
          </w:p>
        </w:tc>
        <w:tc>
          <w:tcPr>
            <w:tcW w:w="5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60007" w14:textId="72D91F9D" w:rsidR="00FD62D0" w:rsidRDefault="00FD62D0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Cidade de identificação da casa do cliente 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BDB10" w14:textId="647CC61C" w:rsidR="00FD62D0" w:rsidRDefault="00FD62D0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002CE" w14:textId="397EF07B" w:rsidR="00FD62D0" w:rsidRDefault="00FD62D0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85467" w14:textId="072231AE" w:rsidR="00FD62D0" w:rsidRDefault="00FD62D0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FD62D0" w:rsidRPr="00B03E5B" w14:paraId="02E43E62" w14:textId="77777777" w:rsidTr="00507D92">
        <w:trPr>
          <w:trHeight w:val="293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79CEF" w14:textId="1F0E2E5C" w:rsidR="00FD62D0" w:rsidRDefault="00FD62D0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rua</w:t>
            </w:r>
          </w:p>
        </w:tc>
        <w:tc>
          <w:tcPr>
            <w:tcW w:w="5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C78C1" w14:textId="7F24A913" w:rsidR="00FD62D0" w:rsidRDefault="00FD62D0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Rua de identificação da casa do cliente 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16E97" w14:textId="35EE2FD2" w:rsidR="00FD62D0" w:rsidRDefault="00FD62D0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VARCHAR 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C4E9A" w14:textId="516F04C1" w:rsidR="00FD62D0" w:rsidRDefault="00FD62D0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0492E" w14:textId="0D6F8630" w:rsidR="00FD62D0" w:rsidRDefault="00FD62D0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</w:tbl>
    <w:p w14:paraId="00277452" w14:textId="0FCE5500" w:rsidR="00B03E5B" w:rsidRDefault="00B03E5B" w:rsidP="00D061F9">
      <w:pPr>
        <w:tabs>
          <w:tab w:val="left" w:pos="3273"/>
        </w:tabs>
      </w:pPr>
    </w:p>
    <w:tbl>
      <w:tblPr>
        <w:tblW w:w="10606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4791"/>
        <w:gridCol w:w="843"/>
        <w:gridCol w:w="981"/>
        <w:gridCol w:w="1853"/>
      </w:tblGrid>
      <w:tr w:rsidR="00FD62D0" w:rsidRPr="00B03E5B" w14:paraId="73C1A473" w14:textId="77777777" w:rsidTr="00507D92">
        <w:trPr>
          <w:trHeight w:val="281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0B8CD7F" w14:textId="77777777" w:rsidR="00FD62D0" w:rsidRPr="00B03E5B" w:rsidRDefault="00FD62D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4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05534" w14:textId="20AC19BD" w:rsidR="00FD62D0" w:rsidRPr="00B03E5B" w:rsidRDefault="00FD62D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TELEFONE_CLIENTES </w:t>
            </w:r>
          </w:p>
        </w:tc>
      </w:tr>
      <w:tr w:rsidR="00FD62D0" w:rsidRPr="00B03E5B" w14:paraId="0EC86364" w14:textId="77777777" w:rsidTr="00507D92">
        <w:trPr>
          <w:trHeight w:val="281"/>
        </w:trPr>
        <w:tc>
          <w:tcPr>
            <w:tcW w:w="2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66CEB394" w14:textId="77777777" w:rsidR="00FD62D0" w:rsidRPr="00B03E5B" w:rsidRDefault="00FD62D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4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C32DF" w14:textId="7ECE5052" w:rsidR="00FD62D0" w:rsidRPr="00B03E5B" w:rsidRDefault="00FD62D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Ar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mazena o telefone</w:t>
            </w:r>
            <w:r w:rsidR="004318D5">
              <w:rPr>
                <w:rFonts w:ascii="Aptos Narrow" w:hAnsi="Aptos Narrow"/>
                <w:color w:val="000000"/>
                <w:sz w:val="22"/>
                <w:szCs w:val="22"/>
              </w:rPr>
              <w:t xml:space="preserve"> dos clientes</w:t>
            </w:r>
          </w:p>
        </w:tc>
      </w:tr>
      <w:tr w:rsidR="00FD62D0" w:rsidRPr="00B03E5B" w14:paraId="53C3C6D5" w14:textId="77777777" w:rsidTr="00507D92">
        <w:trPr>
          <w:trHeight w:val="56"/>
        </w:trPr>
        <w:tc>
          <w:tcPr>
            <w:tcW w:w="2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899A6A8" w14:textId="77777777" w:rsidR="00FD62D0" w:rsidRPr="00B03E5B" w:rsidRDefault="00FD62D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4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3EC3" w14:textId="6D7D2718" w:rsidR="00FD62D0" w:rsidRPr="00B03E5B" w:rsidRDefault="00FD62D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4318D5">
              <w:rPr>
                <w:rFonts w:ascii="Aptos Narrow" w:hAnsi="Aptos Narrow"/>
                <w:color w:val="000000"/>
                <w:sz w:val="22"/>
                <w:szCs w:val="22"/>
              </w:rPr>
              <w:t>Possui a chave estrangeira da tabele CLIENTES</w:t>
            </w:r>
          </w:p>
        </w:tc>
      </w:tr>
      <w:tr w:rsidR="00FD62D0" w:rsidRPr="00B03E5B" w14:paraId="2B639003" w14:textId="77777777" w:rsidTr="00507D92">
        <w:trPr>
          <w:trHeight w:val="281"/>
        </w:trPr>
        <w:tc>
          <w:tcPr>
            <w:tcW w:w="10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18AFCD4C" w14:textId="77777777" w:rsidR="00FD62D0" w:rsidRPr="00B03E5B" w:rsidRDefault="00FD62D0" w:rsidP="007B43B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FD62D0" w:rsidRPr="00B03E5B" w14:paraId="35F73A3E" w14:textId="77777777" w:rsidTr="00507D92">
        <w:trPr>
          <w:trHeight w:val="562"/>
        </w:trPr>
        <w:tc>
          <w:tcPr>
            <w:tcW w:w="2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5988DCC" w14:textId="77777777" w:rsidR="00FD62D0" w:rsidRPr="00B03E5B" w:rsidRDefault="00FD62D0" w:rsidP="007B43B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8848241" w14:textId="77777777" w:rsidR="00FD62D0" w:rsidRPr="00B03E5B" w:rsidRDefault="00FD62D0" w:rsidP="007B43B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E85EBD4" w14:textId="77777777" w:rsidR="00FD62D0" w:rsidRPr="00B03E5B" w:rsidRDefault="00FD62D0" w:rsidP="007B43B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2B4F34A" w14:textId="77777777" w:rsidR="00FD62D0" w:rsidRPr="00B03E5B" w:rsidRDefault="00FD62D0" w:rsidP="007B43B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62E63E77" w14:textId="77777777" w:rsidR="00FD62D0" w:rsidRPr="00B03E5B" w:rsidRDefault="00FD62D0" w:rsidP="007B43B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FD62D0" w:rsidRPr="00B03E5B" w14:paraId="6307A1A9" w14:textId="77777777" w:rsidTr="00507D92">
        <w:trPr>
          <w:trHeight w:val="281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1C49" w14:textId="1213E934" w:rsidR="00FD62D0" w:rsidRPr="00B03E5B" w:rsidRDefault="00FD62D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Cod</w:t>
            </w:r>
            <w:r w:rsidR="004318D5">
              <w:rPr>
                <w:rFonts w:ascii="Aptos Narrow" w:hAnsi="Aptos Narrow"/>
                <w:color w:val="000000"/>
                <w:sz w:val="22"/>
                <w:szCs w:val="22"/>
              </w:rPr>
              <w:t>_telefone_clientes</w:t>
            </w:r>
          </w:p>
        </w:tc>
        <w:tc>
          <w:tcPr>
            <w:tcW w:w="4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40C76" w14:textId="2AC52840" w:rsidR="00FD62D0" w:rsidRPr="00B03E5B" w:rsidRDefault="004318D5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Código de identificação da tabela 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EF2F0" w14:textId="77777777" w:rsidR="00FD62D0" w:rsidRPr="00B03E5B" w:rsidRDefault="00FD62D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AECDB" w14:textId="77777777" w:rsidR="00FD62D0" w:rsidRPr="00B03E5B" w:rsidRDefault="00FD62D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5738" w14:textId="68A5E801" w:rsidR="00FD62D0" w:rsidRPr="00B03E5B" w:rsidRDefault="00FD62D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</w:t>
            </w:r>
            <w:r w:rsidR="004318D5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FD62D0" w:rsidRPr="00B03E5B" w14:paraId="3E683B62" w14:textId="77777777" w:rsidTr="00507D92">
        <w:trPr>
          <w:trHeight w:val="281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1B194" w14:textId="0E2A57E3" w:rsidR="00FD62D0" w:rsidRPr="00B03E5B" w:rsidRDefault="004318D5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Número </w:t>
            </w:r>
          </w:p>
        </w:tc>
        <w:tc>
          <w:tcPr>
            <w:tcW w:w="4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644CC" w14:textId="2759A8D5" w:rsidR="00FD62D0" w:rsidRDefault="00FD62D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</w:t>
            </w:r>
            <w:r w:rsidR="004318D5">
              <w:rPr>
                <w:rFonts w:ascii="Aptos Narrow" w:hAnsi="Aptos Narrow"/>
                <w:color w:val="000000"/>
                <w:sz w:val="22"/>
                <w:szCs w:val="22"/>
              </w:rPr>
              <w:t>úmero de telefone para o contato do cliente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A0B45" w14:textId="13DE66C9" w:rsidR="00FD62D0" w:rsidRDefault="004318D5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F22A5" w14:textId="3ABA8ED1" w:rsidR="00FD62D0" w:rsidRPr="00B03E5B" w:rsidRDefault="00FD62D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0DFD8" w14:textId="737445A0" w:rsidR="00FD62D0" w:rsidRDefault="00FD62D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  <w:r w:rsidR="004318D5">
              <w:rPr>
                <w:rFonts w:ascii="Aptos Narrow" w:hAnsi="Aptos Narrow"/>
                <w:color w:val="000000"/>
                <w:sz w:val="22"/>
                <w:szCs w:val="22"/>
              </w:rPr>
              <w:t>, UN</w:t>
            </w:r>
          </w:p>
        </w:tc>
      </w:tr>
      <w:tr w:rsidR="00FD62D0" w:rsidRPr="00B03E5B" w14:paraId="36C33B6A" w14:textId="77777777" w:rsidTr="00507D92">
        <w:trPr>
          <w:trHeight w:val="281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AF73E" w14:textId="21397BA2" w:rsidR="00FD62D0" w:rsidRDefault="004318D5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CLIENTES_cod_CLIENTES</w:t>
            </w:r>
          </w:p>
        </w:tc>
        <w:tc>
          <w:tcPr>
            <w:tcW w:w="4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BDACC" w14:textId="528F3AD1" w:rsidR="00FD62D0" w:rsidRDefault="004318D5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Chave estrangeira da tabela clientes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56C59" w14:textId="5179F99C" w:rsidR="00FD62D0" w:rsidRDefault="004318D5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A5A92" w14:textId="26ACAD2D" w:rsidR="00FD62D0" w:rsidRDefault="00FD62D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13B0D" w14:textId="3DCF40F6" w:rsidR="00FD62D0" w:rsidRDefault="004318D5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 NN</w:t>
            </w:r>
          </w:p>
        </w:tc>
      </w:tr>
    </w:tbl>
    <w:p w14:paraId="2D734B33" w14:textId="3A1F2C91" w:rsidR="00891ACF" w:rsidRDefault="00891ACF" w:rsidP="00D061F9">
      <w:pPr>
        <w:tabs>
          <w:tab w:val="left" w:pos="3273"/>
        </w:tabs>
      </w:pPr>
    </w:p>
    <w:tbl>
      <w:tblPr>
        <w:tblW w:w="10406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4654"/>
        <w:gridCol w:w="1013"/>
        <w:gridCol w:w="981"/>
        <w:gridCol w:w="1800"/>
      </w:tblGrid>
      <w:tr w:rsidR="004318D5" w:rsidRPr="00B03E5B" w14:paraId="1863A7BB" w14:textId="77777777" w:rsidTr="00507D92">
        <w:trPr>
          <w:trHeight w:val="295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4081955" w14:textId="77777777" w:rsidR="004318D5" w:rsidRPr="00B03E5B" w:rsidRDefault="004318D5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2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096BE" w14:textId="29E3EA31" w:rsidR="004318D5" w:rsidRPr="00B03E5B" w:rsidRDefault="004318D5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VEICULO</w:t>
            </w:r>
          </w:p>
        </w:tc>
      </w:tr>
      <w:tr w:rsidR="004318D5" w:rsidRPr="00B03E5B" w14:paraId="3ACBF899" w14:textId="77777777" w:rsidTr="00507D92">
        <w:trPr>
          <w:trHeight w:val="295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22666F5" w14:textId="77777777" w:rsidR="004318D5" w:rsidRPr="00B03E5B" w:rsidRDefault="004318D5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2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89D6B" w14:textId="23C76B24" w:rsidR="004318D5" w:rsidRPr="00B03E5B" w:rsidRDefault="004318D5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Armazena as informações dos veículos </w:t>
            </w:r>
          </w:p>
        </w:tc>
      </w:tr>
      <w:tr w:rsidR="004318D5" w:rsidRPr="00B03E5B" w14:paraId="5296E908" w14:textId="77777777" w:rsidTr="00507D92">
        <w:trPr>
          <w:trHeight w:val="59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E0CE08C" w14:textId="77777777" w:rsidR="004318D5" w:rsidRPr="00B03E5B" w:rsidRDefault="004318D5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2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F21F8" w14:textId="56B32262" w:rsidR="004318D5" w:rsidRPr="00B03E5B" w:rsidRDefault="004318D5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Possui a chave </w:t>
            </w:r>
            <w:r w:rsidR="007510AD">
              <w:rPr>
                <w:rFonts w:ascii="Aptos Narrow" w:hAnsi="Aptos Narrow"/>
                <w:color w:val="000000"/>
                <w:sz w:val="22"/>
                <w:szCs w:val="22"/>
              </w:rPr>
              <w:t xml:space="preserve">estrangeira da tabela cliente </w:t>
            </w:r>
          </w:p>
        </w:tc>
      </w:tr>
      <w:tr w:rsidR="007510AD" w:rsidRPr="00B03E5B" w14:paraId="1DA7C868" w14:textId="77777777" w:rsidTr="00507D92">
        <w:trPr>
          <w:trHeight w:val="295"/>
        </w:trPr>
        <w:tc>
          <w:tcPr>
            <w:tcW w:w="104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0276ABC1" w14:textId="77777777" w:rsidR="004318D5" w:rsidRPr="00B03E5B" w:rsidRDefault="004318D5" w:rsidP="007B43B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507D92" w:rsidRPr="00B03E5B" w14:paraId="2302EF82" w14:textId="77777777" w:rsidTr="00507D92">
        <w:trPr>
          <w:trHeight w:val="591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8C00796" w14:textId="77777777" w:rsidR="004318D5" w:rsidRPr="00B03E5B" w:rsidRDefault="004318D5" w:rsidP="007B43B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4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9EFF31E" w14:textId="77777777" w:rsidR="004318D5" w:rsidRPr="00B03E5B" w:rsidRDefault="004318D5" w:rsidP="007B43B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54E6F68" w14:textId="77777777" w:rsidR="004318D5" w:rsidRPr="00B03E5B" w:rsidRDefault="004318D5" w:rsidP="007B43B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D14DABF" w14:textId="77777777" w:rsidR="004318D5" w:rsidRPr="00B03E5B" w:rsidRDefault="004318D5" w:rsidP="007B43B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6418B5CA" w14:textId="77777777" w:rsidR="004318D5" w:rsidRPr="00B03E5B" w:rsidRDefault="004318D5" w:rsidP="007B43B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4318D5" w:rsidRPr="00B03E5B" w14:paraId="6B6F5D52" w14:textId="77777777" w:rsidTr="00507D92">
        <w:trPr>
          <w:trHeight w:val="295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B21FF" w14:textId="012A7124" w:rsidR="004318D5" w:rsidRPr="00B03E5B" w:rsidRDefault="007510AD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IdVEICULO</w:t>
            </w:r>
          </w:p>
        </w:tc>
        <w:tc>
          <w:tcPr>
            <w:tcW w:w="4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41053" w14:textId="4DF0E93B" w:rsidR="004318D5" w:rsidRPr="00B03E5B" w:rsidRDefault="007510AD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Código de identificação do veiculo 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30E13" w14:textId="77777777" w:rsidR="004318D5" w:rsidRPr="00B03E5B" w:rsidRDefault="004318D5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FEB83" w14:textId="77777777" w:rsidR="004318D5" w:rsidRPr="00B03E5B" w:rsidRDefault="004318D5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AB6AF" w14:textId="77777777" w:rsidR="004318D5" w:rsidRPr="00B03E5B" w:rsidRDefault="004318D5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 NN</w:t>
            </w:r>
          </w:p>
        </w:tc>
      </w:tr>
      <w:tr w:rsidR="004318D5" w:rsidRPr="00B03E5B" w14:paraId="3270D042" w14:textId="77777777" w:rsidTr="00507D92">
        <w:trPr>
          <w:trHeight w:val="295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BF579" w14:textId="53B9CF69" w:rsidR="004318D5" w:rsidRPr="00B03E5B" w:rsidRDefault="007510AD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Marca </w:t>
            </w:r>
          </w:p>
        </w:tc>
        <w:tc>
          <w:tcPr>
            <w:tcW w:w="4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4DEFA" w14:textId="3184F7CF" w:rsidR="004318D5" w:rsidRDefault="007510AD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Nome da marca do veiculo 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AE340" w14:textId="602DB2A4" w:rsidR="004318D5" w:rsidRDefault="007510AD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D0491" w14:textId="1886A37F" w:rsidR="004318D5" w:rsidRPr="00B03E5B" w:rsidRDefault="007510AD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4DAF5" w14:textId="76C46A3D" w:rsidR="004318D5" w:rsidRDefault="004318D5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4318D5" w:rsidRPr="00B03E5B" w14:paraId="73822743" w14:textId="77777777" w:rsidTr="00507D92">
        <w:trPr>
          <w:trHeight w:val="295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249FF" w14:textId="166C403A" w:rsidR="004318D5" w:rsidRDefault="007510AD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modelo</w:t>
            </w:r>
          </w:p>
        </w:tc>
        <w:tc>
          <w:tcPr>
            <w:tcW w:w="4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D8331" w14:textId="4A593AFE" w:rsidR="004318D5" w:rsidRDefault="007510AD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Nome do modelo do veiculo 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EDA8D" w14:textId="76B26927" w:rsidR="004318D5" w:rsidRDefault="007510AD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30E57" w14:textId="7A1603DA" w:rsidR="004318D5" w:rsidRDefault="007510AD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A0582" w14:textId="7BABF792" w:rsidR="004318D5" w:rsidRDefault="004318D5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7510AD" w:rsidRPr="00B03E5B" w14:paraId="0750198A" w14:textId="77777777" w:rsidTr="00507D92">
        <w:trPr>
          <w:trHeight w:val="295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4656A" w14:textId="5463F01A" w:rsidR="007510AD" w:rsidRDefault="007510AD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Ano de fabricação </w:t>
            </w:r>
          </w:p>
        </w:tc>
        <w:tc>
          <w:tcPr>
            <w:tcW w:w="4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35BBC" w14:textId="0D2D664E" w:rsidR="007510AD" w:rsidRDefault="007510AD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Ano de fabricação do veiculo 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33F65" w14:textId="30A88B69" w:rsidR="007510AD" w:rsidRDefault="007510AD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3E885" w14:textId="77777777" w:rsidR="007510AD" w:rsidRDefault="007510AD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C2690" w14:textId="09C6A34F" w:rsidR="007510AD" w:rsidRDefault="007510AD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7510AD" w:rsidRPr="00B03E5B" w14:paraId="165F56A0" w14:textId="77777777" w:rsidTr="00507D92">
        <w:trPr>
          <w:trHeight w:val="295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1FA14" w14:textId="4353B496" w:rsidR="007510AD" w:rsidRDefault="007510AD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Placa </w:t>
            </w:r>
          </w:p>
        </w:tc>
        <w:tc>
          <w:tcPr>
            <w:tcW w:w="4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392AD" w14:textId="219E55DE" w:rsidR="007510AD" w:rsidRDefault="007510AD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Placa de identificação do veiculo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EE6A4" w14:textId="70F5EC1F" w:rsidR="007510AD" w:rsidRDefault="00E5008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VARCHAR 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312B9" w14:textId="62FBE81D" w:rsidR="007510AD" w:rsidRDefault="00E5008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20179" w14:textId="4B557E53" w:rsidR="007510AD" w:rsidRDefault="00E5008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E50080" w:rsidRPr="00B03E5B" w14:paraId="48351E45" w14:textId="77777777" w:rsidTr="00507D92">
        <w:trPr>
          <w:trHeight w:val="295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C7709" w14:textId="4B4144A2" w:rsidR="00E50080" w:rsidRDefault="00E5008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CLIENTES_cod_CLIENTES</w:t>
            </w:r>
          </w:p>
        </w:tc>
        <w:tc>
          <w:tcPr>
            <w:tcW w:w="4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F6BA2" w14:textId="1B1EEAB3" w:rsidR="00E50080" w:rsidRDefault="00E5008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Chave estrangeira da tabela clientes 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11E1C" w14:textId="7906BAA8" w:rsidR="00E50080" w:rsidRDefault="00E5008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D068A" w14:textId="77777777" w:rsidR="00E50080" w:rsidRDefault="00E5008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0CB53" w14:textId="62B2BB34" w:rsidR="00E50080" w:rsidRDefault="00E5008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</w:tbl>
    <w:p w14:paraId="58FD99F4" w14:textId="489F3DCE" w:rsidR="004318D5" w:rsidRDefault="004318D5" w:rsidP="00D061F9">
      <w:pPr>
        <w:tabs>
          <w:tab w:val="left" w:pos="3273"/>
        </w:tabs>
      </w:pPr>
    </w:p>
    <w:p w14:paraId="2012EABE" w14:textId="10C44BE0" w:rsidR="00E50080" w:rsidRDefault="00E50080" w:rsidP="00D061F9">
      <w:pPr>
        <w:tabs>
          <w:tab w:val="left" w:pos="3273"/>
        </w:tabs>
      </w:pPr>
    </w:p>
    <w:p w14:paraId="6383B483" w14:textId="6E738380" w:rsidR="00E50080" w:rsidRDefault="00E50080" w:rsidP="00E50080">
      <w:pPr>
        <w:tabs>
          <w:tab w:val="left" w:pos="3273"/>
        </w:tabs>
      </w:pPr>
    </w:p>
    <w:p w14:paraId="6088C374" w14:textId="79BF2004" w:rsidR="00E50080" w:rsidRDefault="00E50080" w:rsidP="00E50080">
      <w:pPr>
        <w:tabs>
          <w:tab w:val="left" w:pos="3273"/>
        </w:tabs>
      </w:pPr>
    </w:p>
    <w:p w14:paraId="343C225B" w14:textId="01FEBBED" w:rsidR="00E50080" w:rsidRDefault="00E50080" w:rsidP="00E50080">
      <w:pPr>
        <w:tabs>
          <w:tab w:val="left" w:pos="3273"/>
        </w:tabs>
      </w:pPr>
    </w:p>
    <w:p w14:paraId="247C35C9" w14:textId="4C282CD3" w:rsidR="00E50080" w:rsidRDefault="00E50080" w:rsidP="00E50080">
      <w:pPr>
        <w:tabs>
          <w:tab w:val="left" w:pos="3273"/>
        </w:tabs>
      </w:pPr>
    </w:p>
    <w:p w14:paraId="3C4C6C1A" w14:textId="5ADBE5EE" w:rsidR="00E50080" w:rsidRDefault="00E50080" w:rsidP="00E50080">
      <w:pPr>
        <w:tabs>
          <w:tab w:val="left" w:pos="3273"/>
        </w:tabs>
      </w:pPr>
    </w:p>
    <w:p w14:paraId="4110B60D" w14:textId="3924DB5A" w:rsidR="00E50080" w:rsidRDefault="00E50080" w:rsidP="00E50080">
      <w:pPr>
        <w:tabs>
          <w:tab w:val="left" w:pos="3273"/>
        </w:tabs>
      </w:pPr>
    </w:p>
    <w:p w14:paraId="55FFE23D" w14:textId="54971021" w:rsidR="00E50080" w:rsidRDefault="00E50080" w:rsidP="00E50080">
      <w:pPr>
        <w:tabs>
          <w:tab w:val="left" w:pos="3273"/>
        </w:tabs>
      </w:pPr>
    </w:p>
    <w:p w14:paraId="4252B740" w14:textId="7A4CF65A" w:rsidR="00E50080" w:rsidRDefault="00E50080" w:rsidP="00E50080">
      <w:pPr>
        <w:tabs>
          <w:tab w:val="left" w:pos="3273"/>
        </w:tabs>
      </w:pPr>
    </w:p>
    <w:p w14:paraId="7593CE4F" w14:textId="425E9107" w:rsidR="00E50080" w:rsidRDefault="00E50080" w:rsidP="00E50080">
      <w:pPr>
        <w:tabs>
          <w:tab w:val="left" w:pos="3273"/>
        </w:tabs>
      </w:pPr>
    </w:p>
    <w:p w14:paraId="40EE9BC6" w14:textId="1CDAD9CB" w:rsidR="00E50080" w:rsidRDefault="00E50080" w:rsidP="00E50080">
      <w:pPr>
        <w:tabs>
          <w:tab w:val="left" w:pos="3273"/>
        </w:tabs>
      </w:pPr>
    </w:p>
    <w:p w14:paraId="67776336" w14:textId="77777777" w:rsidR="00E50080" w:rsidRDefault="00E50080" w:rsidP="00E50080">
      <w:pPr>
        <w:tabs>
          <w:tab w:val="left" w:pos="3273"/>
        </w:tabs>
      </w:pPr>
    </w:p>
    <w:tbl>
      <w:tblPr>
        <w:tblW w:w="11139" w:type="dxa"/>
        <w:tblInd w:w="-13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1"/>
        <w:gridCol w:w="4015"/>
        <w:gridCol w:w="803"/>
        <w:gridCol w:w="981"/>
        <w:gridCol w:w="1559"/>
      </w:tblGrid>
      <w:tr w:rsidR="00507D92" w:rsidRPr="00B03E5B" w14:paraId="4C7D9F12" w14:textId="77777777" w:rsidTr="00286393">
        <w:trPr>
          <w:trHeight w:val="178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6A25F69E" w14:textId="77777777" w:rsidR="00E50080" w:rsidRPr="00B03E5B" w:rsidRDefault="00E5008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735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2E9BC" w14:textId="16D3175D" w:rsidR="00E50080" w:rsidRPr="00B03E5B" w:rsidRDefault="00E5008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SERVIÇOS</w:t>
            </w:r>
          </w:p>
        </w:tc>
      </w:tr>
      <w:tr w:rsidR="00507D92" w:rsidRPr="00B03E5B" w14:paraId="212F7AA4" w14:textId="77777777" w:rsidTr="00286393">
        <w:trPr>
          <w:trHeight w:val="296"/>
        </w:trPr>
        <w:tc>
          <w:tcPr>
            <w:tcW w:w="3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0A4C6436" w14:textId="77777777" w:rsidR="00E50080" w:rsidRPr="00B03E5B" w:rsidRDefault="00E5008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735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D29F5" w14:textId="7F06C8C6" w:rsidR="00E50080" w:rsidRPr="00B03E5B" w:rsidRDefault="00E5008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Armazena as informações do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s funcionarios</w:t>
            </w:r>
          </w:p>
        </w:tc>
      </w:tr>
      <w:tr w:rsidR="00507D92" w:rsidRPr="00B03E5B" w14:paraId="244755CC" w14:textId="77777777" w:rsidTr="00286393">
        <w:trPr>
          <w:trHeight w:val="59"/>
        </w:trPr>
        <w:tc>
          <w:tcPr>
            <w:tcW w:w="3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580A8DD" w14:textId="77777777" w:rsidR="00E50080" w:rsidRPr="00B03E5B" w:rsidRDefault="00E5008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735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0479" w14:textId="4278E01E" w:rsidR="00E50080" w:rsidRPr="00B03E5B" w:rsidRDefault="00E5008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Possui a chave estrangeira da tabe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la VEICULO, funcionários e tipos de serviços </w:t>
            </w:r>
          </w:p>
        </w:tc>
      </w:tr>
      <w:tr w:rsidR="00E50080" w:rsidRPr="00B03E5B" w14:paraId="7B3767FB" w14:textId="77777777" w:rsidTr="00286393">
        <w:trPr>
          <w:trHeight w:val="296"/>
        </w:trPr>
        <w:tc>
          <w:tcPr>
            <w:tcW w:w="111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5FB343A8" w14:textId="77777777" w:rsidR="00E50080" w:rsidRPr="00B03E5B" w:rsidRDefault="00E50080" w:rsidP="007B43B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E50080" w:rsidRPr="00B03E5B" w14:paraId="1A14BE8B" w14:textId="77777777" w:rsidTr="00286393">
        <w:trPr>
          <w:trHeight w:val="592"/>
        </w:trPr>
        <w:tc>
          <w:tcPr>
            <w:tcW w:w="3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79D143A" w14:textId="77777777" w:rsidR="00E50080" w:rsidRPr="00B03E5B" w:rsidRDefault="00E50080" w:rsidP="007B43B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01DBB48" w14:textId="77777777" w:rsidR="00E50080" w:rsidRPr="00B03E5B" w:rsidRDefault="00E50080" w:rsidP="007B43B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FA67434" w14:textId="77777777" w:rsidR="00E50080" w:rsidRPr="00B03E5B" w:rsidRDefault="00E50080" w:rsidP="007B43B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FC4A776" w14:textId="77777777" w:rsidR="00E50080" w:rsidRPr="00B03E5B" w:rsidRDefault="00E50080" w:rsidP="007B43B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36594765" w14:textId="77777777" w:rsidR="00E50080" w:rsidRPr="00B03E5B" w:rsidRDefault="00E50080" w:rsidP="007B43B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507D92" w:rsidRPr="00B03E5B" w14:paraId="71E6F1FD" w14:textId="77777777" w:rsidTr="00286393">
        <w:trPr>
          <w:trHeight w:val="296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E8D99" w14:textId="77777777" w:rsidR="00E50080" w:rsidRPr="00B03E5B" w:rsidRDefault="00E5008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IdVEICULO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AFBC6" w14:textId="77777777" w:rsidR="00E50080" w:rsidRPr="00B03E5B" w:rsidRDefault="00E5008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Código de identificação do veiculo 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C8EC" w14:textId="77777777" w:rsidR="00E50080" w:rsidRPr="00B03E5B" w:rsidRDefault="00E5008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DF874" w14:textId="77777777" w:rsidR="00E50080" w:rsidRPr="00B03E5B" w:rsidRDefault="00E5008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13122" w14:textId="77777777" w:rsidR="00E50080" w:rsidRPr="00B03E5B" w:rsidRDefault="00E5008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 NN</w:t>
            </w:r>
          </w:p>
        </w:tc>
      </w:tr>
      <w:tr w:rsidR="00507D92" w:rsidRPr="00B03E5B" w14:paraId="6F248707" w14:textId="77777777" w:rsidTr="00286393">
        <w:trPr>
          <w:trHeight w:val="296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E74DD" w14:textId="37F9CF42" w:rsidR="00E50080" w:rsidRPr="00B03E5B" w:rsidRDefault="00E5008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62929" w14:textId="7FCE390F" w:rsidR="00E50080" w:rsidRDefault="00E5008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Data em que o serviço é feito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5F2CB" w14:textId="14A51035" w:rsidR="00E50080" w:rsidRDefault="00E5008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03AFA" w14:textId="06EAFEC5" w:rsidR="00E50080" w:rsidRPr="00B03E5B" w:rsidRDefault="00E5008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34B81" w14:textId="77777777" w:rsidR="00E50080" w:rsidRDefault="00E5008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507D92" w:rsidRPr="00B03E5B" w14:paraId="5E74CD4E" w14:textId="77777777" w:rsidTr="00286393">
        <w:trPr>
          <w:trHeight w:val="296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CF86C" w14:textId="50B2511D" w:rsidR="00E50080" w:rsidRDefault="00E5008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FUNCIONARIO_idFUNCIONRIOS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34230" w14:textId="39C71F8E" w:rsidR="00E50080" w:rsidRDefault="00E5008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Chave estrangeira dos funcionários 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F2E6A" w14:textId="295508AB" w:rsidR="00E50080" w:rsidRDefault="00E5008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45F77" w14:textId="5BD0A575" w:rsidR="00E50080" w:rsidRDefault="00E5008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F3298" w14:textId="7DA596B5" w:rsidR="00E50080" w:rsidRDefault="00E5008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 NN</w:t>
            </w:r>
          </w:p>
        </w:tc>
      </w:tr>
      <w:tr w:rsidR="00286393" w:rsidRPr="00B03E5B" w14:paraId="05FD6521" w14:textId="77777777" w:rsidTr="00286393">
        <w:trPr>
          <w:trHeight w:val="296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50C3E" w14:textId="34E155E9" w:rsidR="00E50080" w:rsidRDefault="00507D92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VEICULO_CLIENTES_cod_CLIENTES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3775E" w14:textId="77777777" w:rsidR="00E50080" w:rsidRDefault="00E5008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Ano de fabricação do veiculo 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750F9" w14:textId="26BC5621" w:rsidR="00E50080" w:rsidRDefault="00507D92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A5C2A" w14:textId="77777777" w:rsidR="00E50080" w:rsidRDefault="00E5008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E8CD3" w14:textId="18A7419A" w:rsidR="00E50080" w:rsidRDefault="00507D92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PK, </w:t>
            </w:r>
            <w:r w:rsidR="00E50080"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</w:tbl>
    <w:p w14:paraId="12DDF11B" w14:textId="0031DC51" w:rsidR="00E50080" w:rsidRDefault="00E50080" w:rsidP="00E50080">
      <w:pPr>
        <w:tabs>
          <w:tab w:val="left" w:pos="3273"/>
        </w:tabs>
      </w:pPr>
    </w:p>
    <w:p w14:paraId="13DDCF45" w14:textId="3F653441" w:rsidR="00507D92" w:rsidRDefault="00507D92" w:rsidP="00E50080">
      <w:pPr>
        <w:tabs>
          <w:tab w:val="left" w:pos="3273"/>
        </w:tabs>
      </w:pPr>
    </w:p>
    <w:tbl>
      <w:tblPr>
        <w:tblW w:w="11279" w:type="dxa"/>
        <w:tblInd w:w="-13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3"/>
        <w:gridCol w:w="3522"/>
        <w:gridCol w:w="1024"/>
        <w:gridCol w:w="992"/>
        <w:gridCol w:w="1368"/>
      </w:tblGrid>
      <w:tr w:rsidR="00507D92" w:rsidRPr="00B03E5B" w14:paraId="5AB0D5C6" w14:textId="77777777" w:rsidTr="00286393">
        <w:trPr>
          <w:trHeight w:val="103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48262CB" w14:textId="77777777" w:rsidR="00507D92" w:rsidRPr="00B03E5B" w:rsidRDefault="00507D92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69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4B6AC" w14:textId="1D51967E" w:rsidR="00507D92" w:rsidRPr="00B03E5B" w:rsidRDefault="00507D92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TIPOS_SERVIÇOS</w:t>
            </w:r>
          </w:p>
        </w:tc>
      </w:tr>
      <w:tr w:rsidR="00507D92" w:rsidRPr="00B03E5B" w14:paraId="7B08DAAF" w14:textId="77777777" w:rsidTr="00286393">
        <w:trPr>
          <w:trHeight w:val="173"/>
        </w:trPr>
        <w:tc>
          <w:tcPr>
            <w:tcW w:w="4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D05FF58" w14:textId="77777777" w:rsidR="00507D92" w:rsidRPr="00B03E5B" w:rsidRDefault="00507D92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69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BAD1" w14:textId="62894B44" w:rsidR="00507D92" w:rsidRPr="00B03E5B" w:rsidRDefault="00507D92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Armazena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o tipo de serviço feito</w:t>
            </w:r>
          </w:p>
        </w:tc>
      </w:tr>
      <w:tr w:rsidR="00507D92" w:rsidRPr="00B03E5B" w14:paraId="11804876" w14:textId="77777777" w:rsidTr="00286393">
        <w:trPr>
          <w:trHeight w:val="33"/>
        </w:trPr>
        <w:tc>
          <w:tcPr>
            <w:tcW w:w="4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DBA6808" w14:textId="77777777" w:rsidR="00507D92" w:rsidRPr="00B03E5B" w:rsidRDefault="00507D92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69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5C982" w14:textId="4081C5BB" w:rsidR="00507D92" w:rsidRPr="00B03E5B" w:rsidRDefault="00507D92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Possui a chave estrangeira da tabela VEICULO,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FUNCIONARIOS E SERVIÇOS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</w:p>
        </w:tc>
      </w:tr>
      <w:tr w:rsidR="00507D92" w:rsidRPr="00B03E5B" w14:paraId="23259CEB" w14:textId="77777777" w:rsidTr="00286393">
        <w:trPr>
          <w:trHeight w:val="173"/>
        </w:trPr>
        <w:tc>
          <w:tcPr>
            <w:tcW w:w="112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01688E3E" w14:textId="77777777" w:rsidR="00507D92" w:rsidRPr="00B03E5B" w:rsidRDefault="00507D92" w:rsidP="007B43B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7F1538" w:rsidRPr="00B03E5B" w14:paraId="787B19DD" w14:textId="77777777" w:rsidTr="00286393">
        <w:trPr>
          <w:trHeight w:val="347"/>
        </w:trPr>
        <w:tc>
          <w:tcPr>
            <w:tcW w:w="4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501A648" w14:textId="77777777" w:rsidR="00507D92" w:rsidRPr="00B03E5B" w:rsidRDefault="00507D92" w:rsidP="007B43B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B55055D" w14:textId="77777777" w:rsidR="00507D92" w:rsidRPr="00B03E5B" w:rsidRDefault="00507D92" w:rsidP="007B43B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7BBA3EA" w14:textId="77777777" w:rsidR="00507D92" w:rsidRPr="00B03E5B" w:rsidRDefault="00507D92" w:rsidP="007B43B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48C2DC3" w14:textId="77777777" w:rsidR="00507D92" w:rsidRPr="00B03E5B" w:rsidRDefault="00507D92" w:rsidP="007B43B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30C45EF1" w14:textId="77777777" w:rsidR="00507D92" w:rsidRPr="00B03E5B" w:rsidRDefault="00507D92" w:rsidP="007B43B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7F1538" w:rsidRPr="00B03E5B" w14:paraId="370C8B0E" w14:textId="77777777" w:rsidTr="00286393">
        <w:trPr>
          <w:trHeight w:val="361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3D15" w14:textId="6CC365FF" w:rsidR="00507D92" w:rsidRPr="00B03E5B" w:rsidRDefault="00507D92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TIPOS_SERVIÇOS</w:t>
            </w:r>
          </w:p>
        </w:tc>
        <w:tc>
          <w:tcPr>
            <w:tcW w:w="3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0039A" w14:textId="4DBD5D8E" w:rsidR="00507D92" w:rsidRPr="00B03E5B" w:rsidRDefault="00507D92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Código de identificação do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serviço feitos no veiculo 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14E5" w14:textId="77777777" w:rsidR="00507D92" w:rsidRPr="00B03E5B" w:rsidRDefault="00507D92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96908" w14:textId="77777777" w:rsidR="00507D92" w:rsidRPr="00B03E5B" w:rsidRDefault="00507D92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F61EC" w14:textId="77777777" w:rsidR="00507D92" w:rsidRPr="00B03E5B" w:rsidRDefault="00507D92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 NN</w:t>
            </w:r>
          </w:p>
        </w:tc>
      </w:tr>
      <w:tr w:rsidR="007F1538" w:rsidRPr="00B03E5B" w14:paraId="1EBE5938" w14:textId="77777777" w:rsidTr="00286393">
        <w:trPr>
          <w:trHeight w:val="173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F5646" w14:textId="1FAECA5A" w:rsidR="00507D92" w:rsidRPr="00B03E5B" w:rsidRDefault="00507D92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Tipo serviço </w:t>
            </w:r>
          </w:p>
        </w:tc>
        <w:tc>
          <w:tcPr>
            <w:tcW w:w="3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DB27D" w14:textId="13A246D3" w:rsidR="00507D92" w:rsidRDefault="00507D92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Qual serviço foi feito 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5575F" w14:textId="52D4C547" w:rsidR="00507D92" w:rsidRDefault="00507D92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5E247" w14:textId="0B75AF1A" w:rsidR="00507D92" w:rsidRPr="00B03E5B" w:rsidRDefault="00507D92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6A6EB" w14:textId="77777777" w:rsidR="00507D92" w:rsidRDefault="00507D92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7F1538" w:rsidRPr="00B03E5B" w14:paraId="62582829" w14:textId="77777777" w:rsidTr="00286393">
        <w:trPr>
          <w:trHeight w:val="173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176A4" w14:textId="76C27C74" w:rsidR="00507D92" w:rsidRDefault="00507D92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SERVIÇO_idSERVIÇOS</w:t>
            </w:r>
          </w:p>
        </w:tc>
        <w:tc>
          <w:tcPr>
            <w:tcW w:w="3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11505" w14:textId="76A68FCE" w:rsidR="00507D92" w:rsidRDefault="00507D92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Chave estrangeira</w:t>
            </w:r>
            <w:r w:rsidR="007F1538">
              <w:rPr>
                <w:rFonts w:ascii="Aptos Narrow" w:hAnsi="Aptos Narrow"/>
                <w:color w:val="000000"/>
                <w:sz w:val="22"/>
                <w:szCs w:val="22"/>
              </w:rPr>
              <w:t xml:space="preserve"> do serviço 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03770" w14:textId="54460162" w:rsidR="00507D92" w:rsidRDefault="007F1538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B7643" w14:textId="77777777" w:rsidR="00507D92" w:rsidRDefault="00507D92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4D97B" w14:textId="77777777" w:rsidR="00507D92" w:rsidRDefault="00507D92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 NN</w:t>
            </w:r>
          </w:p>
        </w:tc>
      </w:tr>
      <w:tr w:rsidR="00507D92" w:rsidRPr="00B03E5B" w14:paraId="793AECEE" w14:textId="77777777" w:rsidTr="00286393">
        <w:trPr>
          <w:trHeight w:val="173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99D0F" w14:textId="52D79949" w:rsidR="00507D92" w:rsidRDefault="007F1538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SERVIÇO_FUNCIONAROS_idFUNCIONARIOS</w:t>
            </w:r>
          </w:p>
        </w:tc>
        <w:tc>
          <w:tcPr>
            <w:tcW w:w="3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B456D" w14:textId="48CEC740" w:rsidR="00507D92" w:rsidRDefault="00507D92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Ano de fa</w:t>
            </w:r>
            <w:r w:rsidR="007F1538">
              <w:rPr>
                <w:rFonts w:ascii="Aptos Narrow" w:hAnsi="Aptos Narrow"/>
                <w:color w:val="000000"/>
                <w:sz w:val="22"/>
                <w:szCs w:val="22"/>
              </w:rPr>
              <w:t xml:space="preserve">bricação do veiculo 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365E6" w14:textId="4E4E057C" w:rsidR="00507D92" w:rsidRDefault="007F1538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919C6" w14:textId="77777777" w:rsidR="00507D92" w:rsidRDefault="00507D92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E8616" w14:textId="77777777" w:rsidR="00507D92" w:rsidRDefault="00507D92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 NN</w:t>
            </w:r>
          </w:p>
        </w:tc>
      </w:tr>
      <w:tr w:rsidR="007F1538" w:rsidRPr="00B03E5B" w14:paraId="7128A348" w14:textId="77777777" w:rsidTr="00286393">
        <w:trPr>
          <w:trHeight w:val="173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C19DC" w14:textId="34C11559" w:rsidR="007F1538" w:rsidRDefault="007F1538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SERVIÇOS_VEICULOS_CLIENTES_cod_CLIENTES</w:t>
            </w:r>
          </w:p>
        </w:tc>
        <w:tc>
          <w:tcPr>
            <w:tcW w:w="3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8EFFA" w14:textId="11F06C76" w:rsidR="007F1538" w:rsidRDefault="007F1538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Placa de identificação do veiculo 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B289C" w14:textId="7E307EB1" w:rsidR="007F1538" w:rsidRDefault="00286393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19388" w14:textId="39C37F40" w:rsidR="007F1538" w:rsidRDefault="00286393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59E59" w14:textId="77777777" w:rsidR="007F1538" w:rsidRDefault="007F1538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</w:tbl>
    <w:p w14:paraId="64A058BA" w14:textId="77777777" w:rsidR="00507D92" w:rsidRDefault="00507D92" w:rsidP="00507D92">
      <w:pPr>
        <w:tabs>
          <w:tab w:val="left" w:pos="3273"/>
        </w:tabs>
      </w:pPr>
    </w:p>
    <w:p w14:paraId="28926D93" w14:textId="4A132C11" w:rsidR="00507D92" w:rsidRDefault="00507D92" w:rsidP="00E50080">
      <w:pPr>
        <w:tabs>
          <w:tab w:val="left" w:pos="3273"/>
        </w:tabs>
      </w:pPr>
    </w:p>
    <w:p w14:paraId="24A399F5" w14:textId="1665C29F" w:rsidR="007F1538" w:rsidRDefault="007F1538" w:rsidP="007F1538">
      <w:pPr>
        <w:tabs>
          <w:tab w:val="left" w:pos="3273"/>
        </w:tabs>
      </w:pPr>
    </w:p>
    <w:p w14:paraId="58E7FA91" w14:textId="56847E57" w:rsidR="00267530" w:rsidRDefault="00267530" w:rsidP="007F1538">
      <w:pPr>
        <w:tabs>
          <w:tab w:val="left" w:pos="3273"/>
        </w:tabs>
      </w:pPr>
    </w:p>
    <w:p w14:paraId="33EFBE80" w14:textId="0F6C07C0" w:rsidR="00267530" w:rsidRDefault="00267530" w:rsidP="007F1538">
      <w:pPr>
        <w:tabs>
          <w:tab w:val="left" w:pos="3273"/>
        </w:tabs>
      </w:pPr>
    </w:p>
    <w:p w14:paraId="3E71FCA9" w14:textId="35F6A3CE" w:rsidR="00267530" w:rsidRDefault="00267530" w:rsidP="007F1538">
      <w:pPr>
        <w:tabs>
          <w:tab w:val="left" w:pos="3273"/>
        </w:tabs>
      </w:pPr>
    </w:p>
    <w:p w14:paraId="51F6E975" w14:textId="0866FC42" w:rsidR="00267530" w:rsidRDefault="00267530" w:rsidP="007F1538">
      <w:pPr>
        <w:tabs>
          <w:tab w:val="left" w:pos="3273"/>
        </w:tabs>
      </w:pPr>
    </w:p>
    <w:p w14:paraId="71E81FC7" w14:textId="71181126" w:rsidR="00267530" w:rsidRDefault="00267530" w:rsidP="007F1538">
      <w:pPr>
        <w:tabs>
          <w:tab w:val="left" w:pos="3273"/>
        </w:tabs>
      </w:pPr>
    </w:p>
    <w:p w14:paraId="4356C262" w14:textId="726C12E0" w:rsidR="00267530" w:rsidRDefault="00267530" w:rsidP="007F1538">
      <w:pPr>
        <w:tabs>
          <w:tab w:val="left" w:pos="3273"/>
        </w:tabs>
      </w:pPr>
    </w:p>
    <w:p w14:paraId="371CFD15" w14:textId="6E25E312" w:rsidR="00267530" w:rsidRDefault="00267530" w:rsidP="007F1538">
      <w:pPr>
        <w:tabs>
          <w:tab w:val="left" w:pos="3273"/>
        </w:tabs>
      </w:pPr>
    </w:p>
    <w:p w14:paraId="3E851E94" w14:textId="13F2E31E" w:rsidR="00267530" w:rsidRDefault="00267530" w:rsidP="007F1538">
      <w:pPr>
        <w:tabs>
          <w:tab w:val="left" w:pos="3273"/>
        </w:tabs>
      </w:pPr>
    </w:p>
    <w:p w14:paraId="67FFB715" w14:textId="581FA1E1" w:rsidR="00267530" w:rsidRDefault="00267530" w:rsidP="007F1538">
      <w:pPr>
        <w:tabs>
          <w:tab w:val="left" w:pos="3273"/>
        </w:tabs>
      </w:pPr>
    </w:p>
    <w:p w14:paraId="50921B3D" w14:textId="102BDF96" w:rsidR="00267530" w:rsidRDefault="00267530" w:rsidP="007F1538">
      <w:pPr>
        <w:tabs>
          <w:tab w:val="left" w:pos="3273"/>
        </w:tabs>
      </w:pPr>
    </w:p>
    <w:p w14:paraId="7E2D2A98" w14:textId="25C816C3" w:rsidR="00267530" w:rsidRDefault="00267530" w:rsidP="007F1538">
      <w:pPr>
        <w:tabs>
          <w:tab w:val="left" w:pos="3273"/>
        </w:tabs>
      </w:pPr>
    </w:p>
    <w:p w14:paraId="081DEEF7" w14:textId="7F652F13" w:rsidR="00267530" w:rsidRDefault="00267530" w:rsidP="007F1538">
      <w:pPr>
        <w:tabs>
          <w:tab w:val="left" w:pos="3273"/>
        </w:tabs>
      </w:pPr>
    </w:p>
    <w:p w14:paraId="67CBF8B1" w14:textId="171083D5" w:rsidR="00267530" w:rsidRDefault="00267530" w:rsidP="007F1538">
      <w:pPr>
        <w:tabs>
          <w:tab w:val="left" w:pos="3273"/>
        </w:tabs>
      </w:pPr>
    </w:p>
    <w:p w14:paraId="6F9E3A93" w14:textId="2439FC16" w:rsidR="00267530" w:rsidRDefault="00267530" w:rsidP="007F1538">
      <w:pPr>
        <w:tabs>
          <w:tab w:val="left" w:pos="3273"/>
        </w:tabs>
      </w:pPr>
    </w:p>
    <w:p w14:paraId="5F889402" w14:textId="15A2FD86" w:rsidR="00267530" w:rsidRDefault="00267530" w:rsidP="007F1538">
      <w:pPr>
        <w:tabs>
          <w:tab w:val="left" w:pos="3273"/>
        </w:tabs>
      </w:pPr>
    </w:p>
    <w:p w14:paraId="28E4CDA1" w14:textId="77777777" w:rsidR="00267530" w:rsidRDefault="00267530" w:rsidP="007F1538">
      <w:pPr>
        <w:tabs>
          <w:tab w:val="left" w:pos="3273"/>
        </w:tabs>
      </w:pPr>
    </w:p>
    <w:tbl>
      <w:tblPr>
        <w:tblW w:w="11095" w:type="dxa"/>
        <w:tblInd w:w="-13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93"/>
        <w:gridCol w:w="3457"/>
        <w:gridCol w:w="1017"/>
        <w:gridCol w:w="985"/>
        <w:gridCol w:w="1343"/>
      </w:tblGrid>
      <w:tr w:rsidR="007F1538" w:rsidRPr="00B03E5B" w14:paraId="158CEA16" w14:textId="77777777" w:rsidTr="00267530">
        <w:trPr>
          <w:trHeight w:val="107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35610DD" w14:textId="77777777" w:rsidR="007F1538" w:rsidRPr="00B03E5B" w:rsidRDefault="007F1538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Tabela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1C55B" w14:textId="0742F7B5" w:rsidR="007F1538" w:rsidRPr="00B03E5B" w:rsidRDefault="007F1538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FUNCIONARIOS</w:t>
            </w:r>
          </w:p>
        </w:tc>
      </w:tr>
      <w:tr w:rsidR="007F1538" w:rsidRPr="00B03E5B" w14:paraId="08DE702C" w14:textId="77777777" w:rsidTr="00267530">
        <w:trPr>
          <w:trHeight w:val="180"/>
        </w:trPr>
        <w:tc>
          <w:tcPr>
            <w:tcW w:w="4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9FD000B" w14:textId="77777777" w:rsidR="007F1538" w:rsidRPr="00B03E5B" w:rsidRDefault="007F1538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8CB9" w14:textId="441BDD8C" w:rsidR="007F1538" w:rsidRPr="00B03E5B" w:rsidRDefault="007F1538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Armazena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as informações dos funcionarios</w:t>
            </w:r>
          </w:p>
        </w:tc>
      </w:tr>
      <w:tr w:rsidR="007F1538" w:rsidRPr="00B03E5B" w14:paraId="11A379E1" w14:textId="77777777" w:rsidTr="00267530">
        <w:trPr>
          <w:trHeight w:val="34"/>
        </w:trPr>
        <w:tc>
          <w:tcPr>
            <w:tcW w:w="4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8820F17" w14:textId="77777777" w:rsidR="007F1538" w:rsidRPr="00B03E5B" w:rsidRDefault="007F1538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9CDA9" w14:textId="072C9C14" w:rsidR="007F1538" w:rsidRPr="00B03E5B" w:rsidRDefault="007F1538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</w:p>
        </w:tc>
      </w:tr>
      <w:tr w:rsidR="007F1538" w:rsidRPr="00B03E5B" w14:paraId="30FB7EB6" w14:textId="77777777" w:rsidTr="00267530">
        <w:trPr>
          <w:trHeight w:val="180"/>
        </w:trPr>
        <w:tc>
          <w:tcPr>
            <w:tcW w:w="11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47876A08" w14:textId="77777777" w:rsidR="007F1538" w:rsidRPr="00B03E5B" w:rsidRDefault="007F1538" w:rsidP="007B43B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7F1538" w:rsidRPr="00B03E5B" w14:paraId="524187D8" w14:textId="77777777" w:rsidTr="00267530">
        <w:trPr>
          <w:trHeight w:val="362"/>
        </w:trPr>
        <w:tc>
          <w:tcPr>
            <w:tcW w:w="4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B38E2BC" w14:textId="77777777" w:rsidR="007F1538" w:rsidRPr="00B03E5B" w:rsidRDefault="007F1538" w:rsidP="007B43B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05F1F3D" w14:textId="77777777" w:rsidR="007F1538" w:rsidRPr="00B03E5B" w:rsidRDefault="007F1538" w:rsidP="007B43B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C3E31F1" w14:textId="77777777" w:rsidR="007F1538" w:rsidRPr="00B03E5B" w:rsidRDefault="007F1538" w:rsidP="007B43B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90EA8AA" w14:textId="77777777" w:rsidR="007F1538" w:rsidRPr="00B03E5B" w:rsidRDefault="007F1538" w:rsidP="007B43B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726971D9" w14:textId="77777777" w:rsidR="007F1538" w:rsidRPr="00B03E5B" w:rsidRDefault="007F1538" w:rsidP="007B43B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7F1538" w:rsidRPr="00B03E5B" w14:paraId="6AEEC906" w14:textId="77777777" w:rsidTr="00267530">
        <w:trPr>
          <w:trHeight w:val="246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469B" w14:textId="296CA1BB" w:rsidR="007F1538" w:rsidRPr="00B03E5B" w:rsidRDefault="007F1538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idFUNCIONARIOS</w:t>
            </w:r>
          </w:p>
        </w:tc>
        <w:tc>
          <w:tcPr>
            <w:tcW w:w="3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279AE" w14:textId="54507E39" w:rsidR="007F1538" w:rsidRPr="00B03E5B" w:rsidRDefault="007F1538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do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funcionario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2EC18" w14:textId="77777777" w:rsidR="007F1538" w:rsidRPr="00B03E5B" w:rsidRDefault="007F1538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0D11" w14:textId="77777777" w:rsidR="007F1538" w:rsidRPr="00B03E5B" w:rsidRDefault="007F1538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A0F6E" w14:textId="77777777" w:rsidR="007F1538" w:rsidRPr="00B03E5B" w:rsidRDefault="007F1538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 NN</w:t>
            </w:r>
          </w:p>
        </w:tc>
      </w:tr>
      <w:tr w:rsidR="007F1538" w:rsidRPr="00B03E5B" w14:paraId="46AB4C19" w14:textId="77777777" w:rsidTr="00267530">
        <w:trPr>
          <w:trHeight w:val="180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2D1C1" w14:textId="7F307B74" w:rsidR="007F1538" w:rsidRPr="00B03E5B" w:rsidRDefault="007F1538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3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5CC94" w14:textId="17149C8A" w:rsidR="007F1538" w:rsidRDefault="007F1538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 de identificação do funcionario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62016" w14:textId="77777777" w:rsidR="007F1538" w:rsidRDefault="007F1538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9A90F" w14:textId="77777777" w:rsidR="007F1538" w:rsidRPr="00B03E5B" w:rsidRDefault="007F1538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77FB7" w14:textId="77777777" w:rsidR="007F1538" w:rsidRDefault="007F1538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7F1538" w:rsidRPr="00B03E5B" w14:paraId="66203503" w14:textId="77777777" w:rsidTr="00267530">
        <w:trPr>
          <w:trHeight w:val="180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332E6" w14:textId="50232A3A" w:rsidR="007F1538" w:rsidRDefault="007F1538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Especialidade </w:t>
            </w:r>
          </w:p>
        </w:tc>
        <w:tc>
          <w:tcPr>
            <w:tcW w:w="3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476E7" w14:textId="0A9B1620" w:rsidR="007F1538" w:rsidRDefault="007F1538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Especialidade do funcionario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22B1F" w14:textId="77777777" w:rsidR="007F1538" w:rsidRDefault="007F1538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D2EBC" w14:textId="7ABD0E9D" w:rsidR="007F1538" w:rsidRDefault="0026753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6C068" w14:textId="0D3F0B9A" w:rsidR="007F1538" w:rsidRDefault="007F1538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267530" w:rsidRPr="00B03E5B" w14:paraId="4CACA3FD" w14:textId="77777777" w:rsidTr="00267530">
        <w:trPr>
          <w:trHeight w:val="180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EAF1E" w14:textId="1C9BDCF8" w:rsidR="007F1538" w:rsidRDefault="007F1538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Cargo</w:t>
            </w:r>
          </w:p>
        </w:tc>
        <w:tc>
          <w:tcPr>
            <w:tcW w:w="3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11BD7" w14:textId="008B7660" w:rsidR="007F1538" w:rsidRDefault="007F1538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Cargo do funcionario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5F062" w14:textId="724D98E7" w:rsidR="007F1538" w:rsidRDefault="0026753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39B04" w14:textId="3696EACD" w:rsidR="007F1538" w:rsidRDefault="0026753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EEA3B" w14:textId="294E09A1" w:rsidR="007F1538" w:rsidRDefault="007F1538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7F1538" w:rsidRPr="00B03E5B" w14:paraId="512E4A92" w14:textId="77777777" w:rsidTr="00267530">
        <w:trPr>
          <w:trHeight w:val="180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BF07D" w14:textId="1054F2B0" w:rsidR="007F1538" w:rsidRDefault="007F1538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rua</w:t>
            </w:r>
          </w:p>
        </w:tc>
        <w:tc>
          <w:tcPr>
            <w:tcW w:w="3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59B24" w14:textId="69BDA567" w:rsidR="007F1538" w:rsidRDefault="007F1538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Rua de identificação da casa do funcionário 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D829B" w14:textId="5438BD38" w:rsidR="007F1538" w:rsidRDefault="00286393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83593" w14:textId="21ACF562" w:rsidR="007F1538" w:rsidRDefault="00286393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  <w:bookmarkStart w:id="0" w:name="_GoBack"/>
            <w:bookmarkEnd w:id="0"/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C03E6" w14:textId="77777777" w:rsidR="007F1538" w:rsidRDefault="007F1538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  <w:tr w:rsidR="007F1538" w:rsidRPr="00B03E5B" w14:paraId="5B6B11E7" w14:textId="77777777" w:rsidTr="00267530">
        <w:trPr>
          <w:trHeight w:val="180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185BB" w14:textId="1EBB6E90" w:rsidR="007F1538" w:rsidRDefault="007F1538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numero</w:t>
            </w:r>
          </w:p>
        </w:tc>
        <w:tc>
          <w:tcPr>
            <w:tcW w:w="3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4126D" w14:textId="08DF0A31" w:rsidR="007F1538" w:rsidRDefault="0026753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Numero da casa do funcionario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3C1FA" w14:textId="3C795462" w:rsidR="007F1538" w:rsidRDefault="0026753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5809E" w14:textId="77777777" w:rsidR="007F1538" w:rsidRDefault="007F1538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3FD59" w14:textId="44E3B7E9" w:rsidR="007F1538" w:rsidRDefault="0026753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7F1538" w:rsidRPr="00B03E5B" w14:paraId="3185A315" w14:textId="77777777" w:rsidTr="00267530">
        <w:trPr>
          <w:trHeight w:val="180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479B1" w14:textId="1C15BAAD" w:rsidR="007F1538" w:rsidRDefault="007F1538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bairro</w:t>
            </w:r>
          </w:p>
        </w:tc>
        <w:tc>
          <w:tcPr>
            <w:tcW w:w="3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D61BA" w14:textId="50028FD6" w:rsidR="007F1538" w:rsidRDefault="0026753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Bairro da casa do funcionario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B0206" w14:textId="30E30DD1" w:rsidR="007F1538" w:rsidRDefault="0026753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977C5" w14:textId="3BEF41F9" w:rsidR="007F1538" w:rsidRDefault="0026753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4A75E" w14:textId="534029A5" w:rsidR="007F1538" w:rsidRDefault="0026753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7F1538" w:rsidRPr="00B03E5B" w14:paraId="42522887" w14:textId="77777777" w:rsidTr="00267530">
        <w:trPr>
          <w:trHeight w:val="180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578BC" w14:textId="61EB4896" w:rsidR="007F1538" w:rsidRDefault="007F1538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cidade</w:t>
            </w:r>
          </w:p>
        </w:tc>
        <w:tc>
          <w:tcPr>
            <w:tcW w:w="3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59645" w14:textId="1305A8F9" w:rsidR="007F1538" w:rsidRDefault="0026753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Cidade da casa do funcionario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2A3F8" w14:textId="50D30B2E" w:rsidR="007F1538" w:rsidRDefault="0026753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91ED6" w14:textId="5782F0D8" w:rsidR="007F1538" w:rsidRDefault="0026753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0C4FF" w14:textId="604DCB0C" w:rsidR="007F1538" w:rsidRDefault="0026753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</w:tbl>
    <w:p w14:paraId="6879D314" w14:textId="2A262C26" w:rsidR="007F1538" w:rsidRDefault="007F1538" w:rsidP="00E50080">
      <w:pPr>
        <w:tabs>
          <w:tab w:val="left" w:pos="3273"/>
        </w:tabs>
      </w:pPr>
    </w:p>
    <w:p w14:paraId="15787178" w14:textId="48A5BCE5" w:rsidR="00267530" w:rsidRDefault="00267530" w:rsidP="00E50080">
      <w:pPr>
        <w:tabs>
          <w:tab w:val="left" w:pos="3273"/>
        </w:tabs>
      </w:pPr>
    </w:p>
    <w:tbl>
      <w:tblPr>
        <w:tblW w:w="11274" w:type="dxa"/>
        <w:tblInd w:w="-13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2"/>
        <w:gridCol w:w="3513"/>
        <w:gridCol w:w="1033"/>
        <w:gridCol w:w="1000"/>
        <w:gridCol w:w="1366"/>
      </w:tblGrid>
      <w:tr w:rsidR="00267530" w:rsidRPr="00B03E5B" w14:paraId="22775874" w14:textId="77777777" w:rsidTr="00267530">
        <w:trPr>
          <w:trHeight w:val="103"/>
        </w:trPr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4430DCE" w14:textId="77777777" w:rsidR="00267530" w:rsidRPr="00B03E5B" w:rsidRDefault="0026753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69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6A2F" w14:textId="6CE793C9" w:rsidR="00267530" w:rsidRPr="00B03E5B" w:rsidRDefault="0026753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TELEFONE_FUNCIONARIO</w:t>
            </w:r>
          </w:p>
        </w:tc>
      </w:tr>
      <w:tr w:rsidR="00267530" w:rsidRPr="00B03E5B" w14:paraId="193E970A" w14:textId="77777777" w:rsidTr="00267530">
        <w:trPr>
          <w:trHeight w:val="174"/>
        </w:trPr>
        <w:tc>
          <w:tcPr>
            <w:tcW w:w="4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78929A3" w14:textId="77777777" w:rsidR="00267530" w:rsidRPr="00B03E5B" w:rsidRDefault="0026753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69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F47B4" w14:textId="32E71FD4" w:rsidR="00267530" w:rsidRPr="00B03E5B" w:rsidRDefault="0026753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Armazena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o telefone dos funcionários </w:t>
            </w:r>
          </w:p>
        </w:tc>
      </w:tr>
      <w:tr w:rsidR="00267530" w:rsidRPr="00B03E5B" w14:paraId="3207574A" w14:textId="77777777" w:rsidTr="00267530">
        <w:trPr>
          <w:trHeight w:val="33"/>
        </w:trPr>
        <w:tc>
          <w:tcPr>
            <w:tcW w:w="4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1351B86" w14:textId="77777777" w:rsidR="00267530" w:rsidRPr="00B03E5B" w:rsidRDefault="0026753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69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DA2B2" w14:textId="77777777" w:rsidR="00267530" w:rsidRPr="00B03E5B" w:rsidRDefault="0026753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Possui a chave estrangeira da tabela VEICULO, FUNCIONARIOS E SERVIÇOS </w:t>
            </w:r>
          </w:p>
        </w:tc>
      </w:tr>
      <w:tr w:rsidR="00267530" w:rsidRPr="00B03E5B" w14:paraId="1948AE9C" w14:textId="77777777" w:rsidTr="00267530">
        <w:trPr>
          <w:trHeight w:val="174"/>
        </w:trPr>
        <w:tc>
          <w:tcPr>
            <w:tcW w:w="112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5EAC7671" w14:textId="77777777" w:rsidR="00267530" w:rsidRPr="00B03E5B" w:rsidRDefault="00267530" w:rsidP="007B43B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267530" w:rsidRPr="00B03E5B" w14:paraId="1551E46C" w14:textId="77777777" w:rsidTr="00267530">
        <w:trPr>
          <w:trHeight w:val="351"/>
        </w:trPr>
        <w:tc>
          <w:tcPr>
            <w:tcW w:w="4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45F5D2F" w14:textId="77777777" w:rsidR="00267530" w:rsidRPr="00B03E5B" w:rsidRDefault="00267530" w:rsidP="007B43B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98684A1" w14:textId="77777777" w:rsidR="00267530" w:rsidRPr="00B03E5B" w:rsidRDefault="00267530" w:rsidP="007B43B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89AE2F1" w14:textId="77777777" w:rsidR="00267530" w:rsidRPr="00B03E5B" w:rsidRDefault="00267530" w:rsidP="007B43B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900F1D8" w14:textId="77777777" w:rsidR="00267530" w:rsidRPr="00B03E5B" w:rsidRDefault="00267530" w:rsidP="007B43B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144AD173" w14:textId="77777777" w:rsidR="00267530" w:rsidRPr="00B03E5B" w:rsidRDefault="00267530" w:rsidP="007B43B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267530" w:rsidRPr="00B03E5B" w14:paraId="23D227DD" w14:textId="77777777" w:rsidTr="00267530">
        <w:trPr>
          <w:trHeight w:val="238"/>
        </w:trPr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4CD31" w14:textId="00746E20" w:rsidR="00267530" w:rsidRPr="00B03E5B" w:rsidRDefault="0026753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Cod_telefone_funcionarios</w:t>
            </w:r>
          </w:p>
        </w:tc>
        <w:tc>
          <w:tcPr>
            <w:tcW w:w="3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08EFF" w14:textId="13D21A4A" w:rsidR="00267530" w:rsidRPr="00B03E5B" w:rsidRDefault="0026753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do telefone dos funcionarios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76FA" w14:textId="77777777" w:rsidR="00267530" w:rsidRPr="00B03E5B" w:rsidRDefault="0026753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310FE" w14:textId="77777777" w:rsidR="00267530" w:rsidRPr="00B03E5B" w:rsidRDefault="0026753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F8E48" w14:textId="77777777" w:rsidR="00267530" w:rsidRPr="00B03E5B" w:rsidRDefault="0026753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 NN</w:t>
            </w:r>
          </w:p>
        </w:tc>
      </w:tr>
      <w:tr w:rsidR="00267530" w:rsidRPr="00B03E5B" w14:paraId="76573CC4" w14:textId="77777777" w:rsidTr="00267530">
        <w:trPr>
          <w:trHeight w:val="174"/>
        </w:trPr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01C9B" w14:textId="071A4E38" w:rsidR="00267530" w:rsidRPr="00B03E5B" w:rsidRDefault="0026753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umero </w:t>
            </w:r>
          </w:p>
        </w:tc>
        <w:tc>
          <w:tcPr>
            <w:tcW w:w="3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63F8D" w14:textId="7F58E5C9" w:rsidR="00267530" w:rsidRDefault="0026753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Numero de telefone do funcionario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0C482" w14:textId="30CC43CA" w:rsidR="00267530" w:rsidRDefault="0026753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FA995" w14:textId="7C310EDE" w:rsidR="00267530" w:rsidRPr="00B03E5B" w:rsidRDefault="0026753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9AAB9" w14:textId="472CE734" w:rsidR="00267530" w:rsidRDefault="0026753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UN</w:t>
            </w:r>
          </w:p>
        </w:tc>
      </w:tr>
      <w:tr w:rsidR="00267530" w:rsidRPr="00B03E5B" w14:paraId="35AE931D" w14:textId="77777777" w:rsidTr="00267530">
        <w:trPr>
          <w:trHeight w:val="174"/>
        </w:trPr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328F0" w14:textId="71E6FF43" w:rsidR="00267530" w:rsidRDefault="0026753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FUNCIONARIOS_idFUNCIONARIOS</w:t>
            </w:r>
          </w:p>
        </w:tc>
        <w:tc>
          <w:tcPr>
            <w:tcW w:w="3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62ADF" w14:textId="1EA206A8" w:rsidR="00267530" w:rsidRDefault="0026753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Chave estrangeira da tabela funcionario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782E1" w14:textId="6DCCA9FA" w:rsidR="00267530" w:rsidRDefault="0026753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4D1B9" w14:textId="5B07B774" w:rsidR="00267530" w:rsidRDefault="0026753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E73D5" w14:textId="7E7AC6E3" w:rsidR="00267530" w:rsidRDefault="00267530" w:rsidP="007B43B6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PK,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</w:tbl>
    <w:p w14:paraId="194C6ECA" w14:textId="77777777" w:rsidR="00267530" w:rsidRDefault="00267530" w:rsidP="00E50080">
      <w:pPr>
        <w:tabs>
          <w:tab w:val="left" w:pos="3273"/>
        </w:tabs>
      </w:pPr>
    </w:p>
    <w:sectPr w:rsidR="00267530" w:rsidSect="00D061F9">
      <w:headerReference w:type="default" r:id="rId8"/>
      <w:pgSz w:w="11907" w:h="16840" w:code="9"/>
      <w:pgMar w:top="1701" w:right="1134" w:bottom="1134" w:left="1701" w:header="288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2D0A8" w14:textId="77777777" w:rsidR="00EA2F4C" w:rsidRDefault="00EA2F4C">
      <w:r>
        <w:separator/>
      </w:r>
    </w:p>
  </w:endnote>
  <w:endnote w:type="continuationSeparator" w:id="0">
    <w:p w14:paraId="00191B05" w14:textId="77777777" w:rsidR="00EA2F4C" w:rsidRDefault="00EA2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Univers-Bold">
    <w:altName w:val="Arial"/>
    <w:charset w:val="00"/>
    <w:family w:val="auto"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37917" w14:textId="77777777" w:rsidR="00EA2F4C" w:rsidRDefault="00EA2F4C">
      <w:r>
        <w:separator/>
      </w:r>
    </w:p>
  </w:footnote>
  <w:footnote w:type="continuationSeparator" w:id="0">
    <w:p w14:paraId="4FF8EAA7" w14:textId="77777777" w:rsidR="00EA2F4C" w:rsidRDefault="00EA2F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590D4" w14:textId="77777777" w:rsidR="003D4C66" w:rsidRDefault="003D4C66" w:rsidP="00A463C8">
    <w:pPr>
      <w:jc w:val="center"/>
      <w:rPr>
        <w:b/>
      </w:rPr>
    </w:pPr>
  </w:p>
  <w:p w14:paraId="23A1DCE0" w14:textId="6DB8488A" w:rsidR="003D4C66" w:rsidRDefault="00B16E77" w:rsidP="00A463C8">
    <w:pPr>
      <w:jc w:val="center"/>
    </w:pPr>
    <w:r>
      <w:rPr>
        <w:b/>
        <w:noProof/>
        <w:sz w:val="12"/>
      </w:rPr>
      <w:drawing>
        <wp:inline distT="0" distB="0" distL="0" distR="0" wp14:anchorId="43F6F52E" wp14:editId="492D663F">
          <wp:extent cx="1722120" cy="327660"/>
          <wp:effectExtent l="0" t="0" r="0" b="0"/>
          <wp:docPr id="1" name="Imagem 1" descr="logo-senai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senai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212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3A33846" w14:textId="77777777" w:rsidR="003D4C66" w:rsidRDefault="003D4C66" w:rsidP="00A463C8">
    <w:pPr>
      <w:jc w:val="center"/>
      <w:rPr>
        <w:sz w:val="8"/>
      </w:rPr>
    </w:pPr>
  </w:p>
  <w:tbl>
    <w:tblPr>
      <w:tblW w:w="9781" w:type="dxa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041"/>
      <w:gridCol w:w="2740"/>
    </w:tblGrid>
    <w:tr w:rsidR="001719B4" w:rsidRPr="006465A6" w14:paraId="59AA3034" w14:textId="77777777" w:rsidTr="00D061F9">
      <w:trPr>
        <w:trHeight w:val="113"/>
      </w:trPr>
      <w:tc>
        <w:tcPr>
          <w:tcW w:w="7041" w:type="dxa"/>
          <w:tcBorders>
            <w:bottom w:val="nil"/>
            <w:right w:val="single" w:sz="4" w:space="0" w:color="auto"/>
          </w:tcBorders>
        </w:tcPr>
        <w:p w14:paraId="77B28010" w14:textId="10BCF294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 w:rsidRPr="006465A6">
            <w:rPr>
              <w:rFonts w:ascii="Univers-Bold" w:hAnsi="Univers-Bold"/>
              <w:sz w:val="12"/>
              <w:szCs w:val="12"/>
            </w:rPr>
            <w:t>T</w:t>
          </w:r>
          <w:r w:rsidRPr="006465A6">
            <w:rPr>
              <w:rFonts w:ascii="Univers" w:hAnsi="Univers"/>
              <w:sz w:val="12"/>
              <w:szCs w:val="12"/>
            </w:rPr>
            <w:t>Í</w:t>
          </w:r>
          <w:r w:rsidRPr="006465A6">
            <w:rPr>
              <w:rFonts w:ascii="Univers-Bold" w:hAnsi="Univers-Bold"/>
              <w:sz w:val="12"/>
              <w:szCs w:val="12"/>
            </w:rPr>
            <w:t>TULO</w:t>
          </w:r>
          <w:r>
            <w:rPr>
              <w:rFonts w:ascii="Univers-Bold" w:hAnsi="Univers-Bold"/>
              <w:sz w:val="12"/>
              <w:szCs w:val="12"/>
            </w:rPr>
            <w:t xml:space="preserve"> DO BANCO DE DADOS</w:t>
          </w:r>
        </w:p>
      </w:tc>
      <w:tc>
        <w:tcPr>
          <w:tcW w:w="27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14:paraId="15E7CD37" w14:textId="4A93ABFC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>
            <w:rPr>
              <w:rFonts w:ascii="Univers-Bold" w:hAnsi="Univers-Bold"/>
              <w:sz w:val="12"/>
              <w:szCs w:val="12"/>
            </w:rPr>
            <w:t>VERSÃO</w:t>
          </w:r>
        </w:p>
      </w:tc>
    </w:tr>
    <w:tr w:rsidR="001719B4" w:rsidRPr="006465A6" w14:paraId="0051D252" w14:textId="77777777" w:rsidTr="00D061F9">
      <w:trPr>
        <w:trHeight w:val="522"/>
      </w:trPr>
      <w:tc>
        <w:tcPr>
          <w:tcW w:w="7041" w:type="dxa"/>
          <w:tcBorders>
            <w:top w:val="nil"/>
            <w:bottom w:val="single" w:sz="4" w:space="0" w:color="auto"/>
          </w:tcBorders>
          <w:vAlign w:val="center"/>
        </w:tcPr>
        <w:p w14:paraId="60C1FC91" w14:textId="3B9244E0" w:rsidR="001719B4" w:rsidRPr="006465A6" w:rsidRDefault="001719B4" w:rsidP="002A24FF">
          <w:pPr>
            <w:pStyle w:val="Cabealho"/>
            <w:rPr>
              <w:rFonts w:ascii="Arial" w:hAnsi="Arial" w:cs="Arial"/>
              <w:b/>
              <w:sz w:val="24"/>
              <w:szCs w:val="24"/>
            </w:rPr>
          </w:pPr>
        </w:p>
      </w:tc>
      <w:tc>
        <w:tcPr>
          <w:tcW w:w="2740" w:type="dxa"/>
          <w:tcBorders>
            <w:top w:val="nil"/>
            <w:bottom w:val="single" w:sz="4" w:space="0" w:color="auto"/>
          </w:tcBorders>
          <w:vAlign w:val="center"/>
        </w:tcPr>
        <w:p w14:paraId="4D39ABA8" w14:textId="0D72672C" w:rsidR="001719B4" w:rsidRPr="006465A6" w:rsidRDefault="001719B4" w:rsidP="006465A6">
          <w:pPr>
            <w:pStyle w:val="Cabealh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/>
              <w:b/>
              <w:sz w:val="24"/>
              <w:szCs w:val="24"/>
            </w:rPr>
            <w:t>1.0</w:t>
          </w:r>
        </w:p>
      </w:tc>
    </w:tr>
  </w:tbl>
  <w:p w14:paraId="6629438E" w14:textId="7569091B" w:rsidR="00D6763D" w:rsidRDefault="001719B4" w:rsidP="00D061F9">
    <w:pPr>
      <w:spacing w:line="360" w:lineRule="auto"/>
      <w:ind w:left="-720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>Autor</w:t>
    </w:r>
    <w:r w:rsidR="00D6763D">
      <w:rPr>
        <w:rFonts w:ascii="Arial" w:hAnsi="Arial"/>
        <w:b/>
        <w:sz w:val="18"/>
      </w:rPr>
      <w:t>(</w:t>
    </w:r>
    <w:r>
      <w:rPr>
        <w:rFonts w:ascii="Arial" w:hAnsi="Arial"/>
        <w:b/>
        <w:sz w:val="18"/>
      </w:rPr>
      <w:t>a/e</w:t>
    </w:r>
    <w:r w:rsidR="00D6763D">
      <w:rPr>
        <w:rFonts w:ascii="Arial" w:hAnsi="Arial"/>
        <w:b/>
        <w:sz w:val="18"/>
      </w:rPr>
      <w:t xml:space="preserve">s): </w:t>
    </w:r>
  </w:p>
  <w:p w14:paraId="3279516F" w14:textId="419BC547" w:rsidR="003D4C66" w:rsidRPr="00D6763D" w:rsidRDefault="001719B4" w:rsidP="00D061F9">
    <w:pPr>
      <w:spacing w:line="360" w:lineRule="auto"/>
      <w:ind w:left="-720"/>
      <w:rPr>
        <w:rFonts w:ascii="Arial" w:hAnsi="Arial"/>
        <w:sz w:val="18"/>
      </w:rPr>
    </w:pPr>
    <w:r>
      <w:rPr>
        <w:rFonts w:ascii="Arial" w:hAnsi="Arial"/>
        <w:b/>
        <w:sz w:val="18"/>
      </w:rPr>
      <w:t>Criação</w:t>
    </w:r>
    <w:r w:rsidR="00D6763D">
      <w:rPr>
        <w:rFonts w:ascii="Arial" w:hAnsi="Arial"/>
        <w:b/>
        <w:sz w:val="18"/>
      </w:rPr>
      <w:t xml:space="preserve">: </w:t>
    </w:r>
    <w:r w:rsidR="00287E70" w:rsidRPr="00287E70">
      <w:rPr>
        <w:rFonts w:ascii="Arial" w:hAnsi="Arial"/>
        <w:bCs/>
        <w:sz w:val="18"/>
      </w:rPr>
      <w:t>0</w:t>
    </w:r>
    <w:r w:rsidR="001478FC">
      <w:rPr>
        <w:rFonts w:ascii="Arial" w:hAnsi="Arial"/>
        <w:bCs/>
        <w:sz w:val="18"/>
      </w:rPr>
      <w:t>3</w:t>
    </w:r>
    <w:r>
      <w:rPr>
        <w:rFonts w:ascii="Arial" w:hAnsi="Arial"/>
        <w:bCs/>
        <w:sz w:val="18"/>
      </w:rPr>
      <w:t>/</w:t>
    </w:r>
    <w:r w:rsidR="001478FC">
      <w:rPr>
        <w:rFonts w:ascii="Arial" w:hAnsi="Arial"/>
        <w:bCs/>
        <w:sz w:val="18"/>
      </w:rPr>
      <w:t>10</w:t>
    </w:r>
    <w:r>
      <w:rPr>
        <w:rFonts w:ascii="Arial" w:hAnsi="Arial"/>
        <w:bCs/>
        <w:sz w:val="18"/>
      </w:rPr>
      <w:t>/2024</w:t>
    </w:r>
    <w:r>
      <w:rPr>
        <w:rFonts w:ascii="Arial" w:hAnsi="Arial"/>
        <w:bCs/>
        <w:sz w:val="18"/>
      </w:rPr>
      <w:tab/>
    </w:r>
    <w:r>
      <w:rPr>
        <w:rFonts w:ascii="Arial" w:hAnsi="Arial"/>
        <w:bCs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>
      <w:rPr>
        <w:rFonts w:ascii="Arial" w:hAnsi="Arial"/>
        <w:b/>
        <w:sz w:val="18"/>
      </w:rPr>
      <w:t>Atualização</w:t>
    </w:r>
    <w:r w:rsidR="00D6763D">
      <w:rPr>
        <w:rFonts w:ascii="Arial" w:hAnsi="Arial"/>
        <w:b/>
        <w:sz w:val="18"/>
      </w:rPr>
      <w:t xml:space="preserve">: </w:t>
    </w:r>
    <w:r w:rsidR="001478FC">
      <w:rPr>
        <w:rFonts w:ascii="Arial" w:hAnsi="Arial"/>
        <w:bCs/>
        <w:sz w:val="18"/>
      </w:rPr>
      <w:t>03</w:t>
    </w:r>
    <w:r w:rsidR="00D6763D">
      <w:rPr>
        <w:rFonts w:ascii="Arial" w:hAnsi="Arial"/>
        <w:bCs/>
        <w:sz w:val="18"/>
      </w:rPr>
      <w:t>/</w:t>
    </w:r>
    <w:r w:rsidR="001478FC">
      <w:rPr>
        <w:rFonts w:ascii="Arial" w:hAnsi="Arial"/>
        <w:bCs/>
        <w:sz w:val="18"/>
      </w:rPr>
      <w:t>10</w:t>
    </w:r>
    <w:r w:rsidR="00287E70">
      <w:rPr>
        <w:rFonts w:ascii="Arial" w:hAnsi="Arial"/>
        <w:bCs/>
        <w:sz w:val="18"/>
      </w:rPr>
      <w:t>/20</w:t>
    </w:r>
    <w:r w:rsidR="00D6763D">
      <w:rPr>
        <w:rFonts w:ascii="Arial" w:hAnsi="Arial"/>
        <w:bCs/>
        <w:sz w:val="18"/>
      </w:rPr>
      <w:t>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79A9A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12197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07"/>
    <w:rsid w:val="00002783"/>
    <w:rsid w:val="00011C4C"/>
    <w:rsid w:val="0001235C"/>
    <w:rsid w:val="00014199"/>
    <w:rsid w:val="00015F93"/>
    <w:rsid w:val="0002149A"/>
    <w:rsid w:val="000218B2"/>
    <w:rsid w:val="00022C25"/>
    <w:rsid w:val="00024D84"/>
    <w:rsid w:val="00032D50"/>
    <w:rsid w:val="000355C9"/>
    <w:rsid w:val="000378B1"/>
    <w:rsid w:val="00040DA7"/>
    <w:rsid w:val="00040DF3"/>
    <w:rsid w:val="0004156F"/>
    <w:rsid w:val="00042FD4"/>
    <w:rsid w:val="00055D64"/>
    <w:rsid w:val="000609D8"/>
    <w:rsid w:val="00061902"/>
    <w:rsid w:val="000677AF"/>
    <w:rsid w:val="000728BD"/>
    <w:rsid w:val="000757BF"/>
    <w:rsid w:val="00080ED3"/>
    <w:rsid w:val="00081EAB"/>
    <w:rsid w:val="00087B36"/>
    <w:rsid w:val="00093DC1"/>
    <w:rsid w:val="000A034D"/>
    <w:rsid w:val="000A5A49"/>
    <w:rsid w:val="000B00BB"/>
    <w:rsid w:val="000B5105"/>
    <w:rsid w:val="000B6280"/>
    <w:rsid w:val="000B7C55"/>
    <w:rsid w:val="000C3E41"/>
    <w:rsid w:val="000C3FD8"/>
    <w:rsid w:val="000D77DD"/>
    <w:rsid w:val="000F394A"/>
    <w:rsid w:val="00106A53"/>
    <w:rsid w:val="00120FE0"/>
    <w:rsid w:val="00135E55"/>
    <w:rsid w:val="001364C8"/>
    <w:rsid w:val="0013740F"/>
    <w:rsid w:val="00140E7F"/>
    <w:rsid w:val="00145B91"/>
    <w:rsid w:val="001478FC"/>
    <w:rsid w:val="001558AB"/>
    <w:rsid w:val="00161FB4"/>
    <w:rsid w:val="00165E04"/>
    <w:rsid w:val="001701E9"/>
    <w:rsid w:val="0017189C"/>
    <w:rsid w:val="001719B4"/>
    <w:rsid w:val="001746C2"/>
    <w:rsid w:val="0017490C"/>
    <w:rsid w:val="001923E7"/>
    <w:rsid w:val="0019624C"/>
    <w:rsid w:val="00196570"/>
    <w:rsid w:val="001A747F"/>
    <w:rsid w:val="001B6890"/>
    <w:rsid w:val="001C50D8"/>
    <w:rsid w:val="001D2A9E"/>
    <w:rsid w:val="001E1F40"/>
    <w:rsid w:val="001F5EDF"/>
    <w:rsid w:val="002152B4"/>
    <w:rsid w:val="00215D9A"/>
    <w:rsid w:val="0021705A"/>
    <w:rsid w:val="00217B8A"/>
    <w:rsid w:val="0022749C"/>
    <w:rsid w:val="00242D3F"/>
    <w:rsid w:val="00267530"/>
    <w:rsid w:val="00267FE1"/>
    <w:rsid w:val="00270337"/>
    <w:rsid w:val="0028283F"/>
    <w:rsid w:val="00283C64"/>
    <w:rsid w:val="00286393"/>
    <w:rsid w:val="00287E70"/>
    <w:rsid w:val="0029019C"/>
    <w:rsid w:val="00290B67"/>
    <w:rsid w:val="00290E07"/>
    <w:rsid w:val="0029144E"/>
    <w:rsid w:val="002A1B05"/>
    <w:rsid w:val="002A24FF"/>
    <w:rsid w:val="002B3BD8"/>
    <w:rsid w:val="002C7E6E"/>
    <w:rsid w:val="002D4B0E"/>
    <w:rsid w:val="002D55C7"/>
    <w:rsid w:val="002E32B0"/>
    <w:rsid w:val="002F392C"/>
    <w:rsid w:val="003006BC"/>
    <w:rsid w:val="00301EB3"/>
    <w:rsid w:val="00301F07"/>
    <w:rsid w:val="00314EF3"/>
    <w:rsid w:val="00316277"/>
    <w:rsid w:val="003205EF"/>
    <w:rsid w:val="00320F93"/>
    <w:rsid w:val="003233E9"/>
    <w:rsid w:val="00326B22"/>
    <w:rsid w:val="00332B71"/>
    <w:rsid w:val="00334127"/>
    <w:rsid w:val="0033623B"/>
    <w:rsid w:val="00341FCA"/>
    <w:rsid w:val="00362A81"/>
    <w:rsid w:val="0036626A"/>
    <w:rsid w:val="00370EE8"/>
    <w:rsid w:val="00371D04"/>
    <w:rsid w:val="00372C85"/>
    <w:rsid w:val="00376BEC"/>
    <w:rsid w:val="0038109C"/>
    <w:rsid w:val="00385DC0"/>
    <w:rsid w:val="00390907"/>
    <w:rsid w:val="00390DF0"/>
    <w:rsid w:val="0039113E"/>
    <w:rsid w:val="003A0DF0"/>
    <w:rsid w:val="003A41BC"/>
    <w:rsid w:val="003B48C8"/>
    <w:rsid w:val="003B5E2F"/>
    <w:rsid w:val="003B5F18"/>
    <w:rsid w:val="003B64E3"/>
    <w:rsid w:val="003B753A"/>
    <w:rsid w:val="003B7A32"/>
    <w:rsid w:val="003D3319"/>
    <w:rsid w:val="003D37AE"/>
    <w:rsid w:val="003D4C66"/>
    <w:rsid w:val="003D5834"/>
    <w:rsid w:val="003D754B"/>
    <w:rsid w:val="003E2A88"/>
    <w:rsid w:val="003E3405"/>
    <w:rsid w:val="003E6DB6"/>
    <w:rsid w:val="003E7AE3"/>
    <w:rsid w:val="003F5611"/>
    <w:rsid w:val="004010D2"/>
    <w:rsid w:val="004015CE"/>
    <w:rsid w:val="00401BEC"/>
    <w:rsid w:val="00403D87"/>
    <w:rsid w:val="004045EE"/>
    <w:rsid w:val="00406164"/>
    <w:rsid w:val="00406BFE"/>
    <w:rsid w:val="00416503"/>
    <w:rsid w:val="00420C64"/>
    <w:rsid w:val="0042386D"/>
    <w:rsid w:val="00424E3A"/>
    <w:rsid w:val="00425C41"/>
    <w:rsid w:val="00430BE9"/>
    <w:rsid w:val="004318D5"/>
    <w:rsid w:val="004355FD"/>
    <w:rsid w:val="004400B9"/>
    <w:rsid w:val="004408C6"/>
    <w:rsid w:val="0044209A"/>
    <w:rsid w:val="0044498F"/>
    <w:rsid w:val="00444FA3"/>
    <w:rsid w:val="004522A4"/>
    <w:rsid w:val="00470CAB"/>
    <w:rsid w:val="00477DE3"/>
    <w:rsid w:val="0048370C"/>
    <w:rsid w:val="00484602"/>
    <w:rsid w:val="004A3DBD"/>
    <w:rsid w:val="004A7112"/>
    <w:rsid w:val="004A7E56"/>
    <w:rsid w:val="004B24DB"/>
    <w:rsid w:val="004B4C72"/>
    <w:rsid w:val="004B6B3E"/>
    <w:rsid w:val="004B6C64"/>
    <w:rsid w:val="004B72B2"/>
    <w:rsid w:val="004C4A79"/>
    <w:rsid w:val="004C6DE7"/>
    <w:rsid w:val="004D1158"/>
    <w:rsid w:val="004D5BB1"/>
    <w:rsid w:val="004E60D7"/>
    <w:rsid w:val="004E6A1F"/>
    <w:rsid w:val="004F0D65"/>
    <w:rsid w:val="00505080"/>
    <w:rsid w:val="00505C4D"/>
    <w:rsid w:val="00507D92"/>
    <w:rsid w:val="00514DA9"/>
    <w:rsid w:val="00515108"/>
    <w:rsid w:val="00515A63"/>
    <w:rsid w:val="005230B6"/>
    <w:rsid w:val="00533634"/>
    <w:rsid w:val="0053537E"/>
    <w:rsid w:val="0053713A"/>
    <w:rsid w:val="00540A0E"/>
    <w:rsid w:val="00544F0E"/>
    <w:rsid w:val="00546479"/>
    <w:rsid w:val="00547C2F"/>
    <w:rsid w:val="0055227A"/>
    <w:rsid w:val="00552E2C"/>
    <w:rsid w:val="005760EB"/>
    <w:rsid w:val="005761E0"/>
    <w:rsid w:val="00577989"/>
    <w:rsid w:val="00583445"/>
    <w:rsid w:val="00591E07"/>
    <w:rsid w:val="00593877"/>
    <w:rsid w:val="00595EC6"/>
    <w:rsid w:val="005A4D81"/>
    <w:rsid w:val="005A676A"/>
    <w:rsid w:val="005B05E8"/>
    <w:rsid w:val="005B32ED"/>
    <w:rsid w:val="005B5610"/>
    <w:rsid w:val="005C28AF"/>
    <w:rsid w:val="005C3CCC"/>
    <w:rsid w:val="005C6AAC"/>
    <w:rsid w:val="005D692B"/>
    <w:rsid w:val="005E2115"/>
    <w:rsid w:val="005E3427"/>
    <w:rsid w:val="005E5C7A"/>
    <w:rsid w:val="005E67D4"/>
    <w:rsid w:val="005E7694"/>
    <w:rsid w:val="005E7AFE"/>
    <w:rsid w:val="005F0B5F"/>
    <w:rsid w:val="005F203C"/>
    <w:rsid w:val="0060442E"/>
    <w:rsid w:val="006123B8"/>
    <w:rsid w:val="00616712"/>
    <w:rsid w:val="00624D0B"/>
    <w:rsid w:val="00627CAA"/>
    <w:rsid w:val="0064043A"/>
    <w:rsid w:val="006404FC"/>
    <w:rsid w:val="00645700"/>
    <w:rsid w:val="006465A6"/>
    <w:rsid w:val="0065730A"/>
    <w:rsid w:val="00660468"/>
    <w:rsid w:val="00661EF4"/>
    <w:rsid w:val="00676197"/>
    <w:rsid w:val="00682FC8"/>
    <w:rsid w:val="006925C1"/>
    <w:rsid w:val="00695006"/>
    <w:rsid w:val="0069525B"/>
    <w:rsid w:val="006A0AA9"/>
    <w:rsid w:val="006A525C"/>
    <w:rsid w:val="006B331E"/>
    <w:rsid w:val="006C3673"/>
    <w:rsid w:val="006C3CC3"/>
    <w:rsid w:val="006C4945"/>
    <w:rsid w:val="006C5ECA"/>
    <w:rsid w:val="006D56DC"/>
    <w:rsid w:val="006D6A35"/>
    <w:rsid w:val="006E36EA"/>
    <w:rsid w:val="006E5AB4"/>
    <w:rsid w:val="006F10F0"/>
    <w:rsid w:val="006F40C5"/>
    <w:rsid w:val="0070511B"/>
    <w:rsid w:val="00705254"/>
    <w:rsid w:val="00710FDA"/>
    <w:rsid w:val="00713B49"/>
    <w:rsid w:val="00730524"/>
    <w:rsid w:val="00731A74"/>
    <w:rsid w:val="007338E4"/>
    <w:rsid w:val="00734576"/>
    <w:rsid w:val="00750965"/>
    <w:rsid w:val="007510AD"/>
    <w:rsid w:val="007623A8"/>
    <w:rsid w:val="00762925"/>
    <w:rsid w:val="00762960"/>
    <w:rsid w:val="00763672"/>
    <w:rsid w:val="0077665C"/>
    <w:rsid w:val="00783D0C"/>
    <w:rsid w:val="00785D71"/>
    <w:rsid w:val="007868C8"/>
    <w:rsid w:val="00787A4C"/>
    <w:rsid w:val="00794C51"/>
    <w:rsid w:val="007A3684"/>
    <w:rsid w:val="007A435B"/>
    <w:rsid w:val="007A7552"/>
    <w:rsid w:val="007A7DD2"/>
    <w:rsid w:val="007C3F2F"/>
    <w:rsid w:val="007D2B67"/>
    <w:rsid w:val="007E13A8"/>
    <w:rsid w:val="007E1484"/>
    <w:rsid w:val="007E3CEA"/>
    <w:rsid w:val="007F1538"/>
    <w:rsid w:val="007F5734"/>
    <w:rsid w:val="007F589B"/>
    <w:rsid w:val="007F6010"/>
    <w:rsid w:val="00801725"/>
    <w:rsid w:val="0080391B"/>
    <w:rsid w:val="00804C5C"/>
    <w:rsid w:val="00817EAA"/>
    <w:rsid w:val="008240FE"/>
    <w:rsid w:val="008341B6"/>
    <w:rsid w:val="00837F45"/>
    <w:rsid w:val="00841A63"/>
    <w:rsid w:val="00842465"/>
    <w:rsid w:val="008425FF"/>
    <w:rsid w:val="00850AB4"/>
    <w:rsid w:val="0085403B"/>
    <w:rsid w:val="00871E61"/>
    <w:rsid w:val="008730E0"/>
    <w:rsid w:val="00891ACF"/>
    <w:rsid w:val="00897697"/>
    <w:rsid w:val="008A4A61"/>
    <w:rsid w:val="008A5505"/>
    <w:rsid w:val="008A58DE"/>
    <w:rsid w:val="008A7D13"/>
    <w:rsid w:val="008B501E"/>
    <w:rsid w:val="008B5467"/>
    <w:rsid w:val="008D4367"/>
    <w:rsid w:val="008E1CBA"/>
    <w:rsid w:val="008E4EEE"/>
    <w:rsid w:val="009009B6"/>
    <w:rsid w:val="009027DC"/>
    <w:rsid w:val="00905E39"/>
    <w:rsid w:val="00906678"/>
    <w:rsid w:val="0091139A"/>
    <w:rsid w:val="00936A66"/>
    <w:rsid w:val="0094461A"/>
    <w:rsid w:val="00947D53"/>
    <w:rsid w:val="00947F3C"/>
    <w:rsid w:val="00956A2D"/>
    <w:rsid w:val="00957064"/>
    <w:rsid w:val="009605EA"/>
    <w:rsid w:val="00962505"/>
    <w:rsid w:val="00962D30"/>
    <w:rsid w:val="0097481A"/>
    <w:rsid w:val="00974A75"/>
    <w:rsid w:val="00980EC0"/>
    <w:rsid w:val="009928B9"/>
    <w:rsid w:val="00994169"/>
    <w:rsid w:val="00995ADD"/>
    <w:rsid w:val="009A08A5"/>
    <w:rsid w:val="009B125E"/>
    <w:rsid w:val="009B22FB"/>
    <w:rsid w:val="009C6F0E"/>
    <w:rsid w:val="009D0A94"/>
    <w:rsid w:val="009E6822"/>
    <w:rsid w:val="009F0BA8"/>
    <w:rsid w:val="00A02A93"/>
    <w:rsid w:val="00A05089"/>
    <w:rsid w:val="00A10B8C"/>
    <w:rsid w:val="00A152FD"/>
    <w:rsid w:val="00A167D4"/>
    <w:rsid w:val="00A20437"/>
    <w:rsid w:val="00A33A90"/>
    <w:rsid w:val="00A37E4C"/>
    <w:rsid w:val="00A42631"/>
    <w:rsid w:val="00A42B5D"/>
    <w:rsid w:val="00A463C8"/>
    <w:rsid w:val="00A5250F"/>
    <w:rsid w:val="00A55D4D"/>
    <w:rsid w:val="00A63EB2"/>
    <w:rsid w:val="00A86E1F"/>
    <w:rsid w:val="00A9364B"/>
    <w:rsid w:val="00AA2A85"/>
    <w:rsid w:val="00AB05F1"/>
    <w:rsid w:val="00AB0F15"/>
    <w:rsid w:val="00AB605C"/>
    <w:rsid w:val="00AC1CE5"/>
    <w:rsid w:val="00AC4D52"/>
    <w:rsid w:val="00AD723A"/>
    <w:rsid w:val="00AE75D2"/>
    <w:rsid w:val="00AF1CD5"/>
    <w:rsid w:val="00AF6F36"/>
    <w:rsid w:val="00B03E5B"/>
    <w:rsid w:val="00B057DF"/>
    <w:rsid w:val="00B0796A"/>
    <w:rsid w:val="00B11406"/>
    <w:rsid w:val="00B16561"/>
    <w:rsid w:val="00B16E77"/>
    <w:rsid w:val="00B268A4"/>
    <w:rsid w:val="00B27BBC"/>
    <w:rsid w:val="00B30FB6"/>
    <w:rsid w:val="00B361C8"/>
    <w:rsid w:val="00B4293A"/>
    <w:rsid w:val="00B45167"/>
    <w:rsid w:val="00B453AE"/>
    <w:rsid w:val="00B50289"/>
    <w:rsid w:val="00B61703"/>
    <w:rsid w:val="00B61CFA"/>
    <w:rsid w:val="00B61E3D"/>
    <w:rsid w:val="00B667BF"/>
    <w:rsid w:val="00B756DA"/>
    <w:rsid w:val="00B77D66"/>
    <w:rsid w:val="00B832A7"/>
    <w:rsid w:val="00B8742B"/>
    <w:rsid w:val="00B87B2D"/>
    <w:rsid w:val="00B9754E"/>
    <w:rsid w:val="00BA2CEF"/>
    <w:rsid w:val="00BB568E"/>
    <w:rsid w:val="00BB7B15"/>
    <w:rsid w:val="00BC3EF1"/>
    <w:rsid w:val="00BC57BC"/>
    <w:rsid w:val="00BC6A46"/>
    <w:rsid w:val="00BC6CC3"/>
    <w:rsid w:val="00BD1DD6"/>
    <w:rsid w:val="00BD36BF"/>
    <w:rsid w:val="00BD3BCC"/>
    <w:rsid w:val="00BD41F4"/>
    <w:rsid w:val="00BE1231"/>
    <w:rsid w:val="00BE3685"/>
    <w:rsid w:val="00BE38A4"/>
    <w:rsid w:val="00BF45E5"/>
    <w:rsid w:val="00BF6855"/>
    <w:rsid w:val="00BF69D9"/>
    <w:rsid w:val="00C072A7"/>
    <w:rsid w:val="00C15183"/>
    <w:rsid w:val="00C30F15"/>
    <w:rsid w:val="00C46A93"/>
    <w:rsid w:val="00C51DE0"/>
    <w:rsid w:val="00C52EE6"/>
    <w:rsid w:val="00C53CDF"/>
    <w:rsid w:val="00C54484"/>
    <w:rsid w:val="00C57473"/>
    <w:rsid w:val="00C57C98"/>
    <w:rsid w:val="00C60330"/>
    <w:rsid w:val="00C61079"/>
    <w:rsid w:val="00C63172"/>
    <w:rsid w:val="00C64E1C"/>
    <w:rsid w:val="00C73E28"/>
    <w:rsid w:val="00C742E3"/>
    <w:rsid w:val="00C75F99"/>
    <w:rsid w:val="00C761C0"/>
    <w:rsid w:val="00CA2C87"/>
    <w:rsid w:val="00CA3C4B"/>
    <w:rsid w:val="00CA5B34"/>
    <w:rsid w:val="00CB10DF"/>
    <w:rsid w:val="00CB149E"/>
    <w:rsid w:val="00CB4CAF"/>
    <w:rsid w:val="00CB6A1D"/>
    <w:rsid w:val="00CC6575"/>
    <w:rsid w:val="00CC6781"/>
    <w:rsid w:val="00CD4C85"/>
    <w:rsid w:val="00CD5AFF"/>
    <w:rsid w:val="00CE0E70"/>
    <w:rsid w:val="00CE24CA"/>
    <w:rsid w:val="00CE49F4"/>
    <w:rsid w:val="00CF360E"/>
    <w:rsid w:val="00D01046"/>
    <w:rsid w:val="00D01E7D"/>
    <w:rsid w:val="00D03939"/>
    <w:rsid w:val="00D04303"/>
    <w:rsid w:val="00D04965"/>
    <w:rsid w:val="00D06019"/>
    <w:rsid w:val="00D061F9"/>
    <w:rsid w:val="00D14A3D"/>
    <w:rsid w:val="00D1561F"/>
    <w:rsid w:val="00D22650"/>
    <w:rsid w:val="00D250B4"/>
    <w:rsid w:val="00D415BA"/>
    <w:rsid w:val="00D451CA"/>
    <w:rsid w:val="00D504C4"/>
    <w:rsid w:val="00D5232D"/>
    <w:rsid w:val="00D6763D"/>
    <w:rsid w:val="00D74485"/>
    <w:rsid w:val="00D82001"/>
    <w:rsid w:val="00D86E08"/>
    <w:rsid w:val="00D87EEF"/>
    <w:rsid w:val="00D93145"/>
    <w:rsid w:val="00DB0754"/>
    <w:rsid w:val="00DB6817"/>
    <w:rsid w:val="00DB6EE9"/>
    <w:rsid w:val="00DC19AC"/>
    <w:rsid w:val="00DD5C7A"/>
    <w:rsid w:val="00DF7E95"/>
    <w:rsid w:val="00E00B0F"/>
    <w:rsid w:val="00E07B47"/>
    <w:rsid w:val="00E15B36"/>
    <w:rsid w:val="00E25EA5"/>
    <w:rsid w:val="00E3144F"/>
    <w:rsid w:val="00E338EC"/>
    <w:rsid w:val="00E34608"/>
    <w:rsid w:val="00E3464B"/>
    <w:rsid w:val="00E42F40"/>
    <w:rsid w:val="00E50080"/>
    <w:rsid w:val="00E528E4"/>
    <w:rsid w:val="00E54BF5"/>
    <w:rsid w:val="00E631EC"/>
    <w:rsid w:val="00E71148"/>
    <w:rsid w:val="00E73CDE"/>
    <w:rsid w:val="00E757B6"/>
    <w:rsid w:val="00E80F8F"/>
    <w:rsid w:val="00E8259E"/>
    <w:rsid w:val="00E97AFC"/>
    <w:rsid w:val="00EA228C"/>
    <w:rsid w:val="00EA2F4C"/>
    <w:rsid w:val="00EA4573"/>
    <w:rsid w:val="00EB0BF1"/>
    <w:rsid w:val="00EB0F19"/>
    <w:rsid w:val="00EB6626"/>
    <w:rsid w:val="00EC0977"/>
    <w:rsid w:val="00EC1D70"/>
    <w:rsid w:val="00EC4E1E"/>
    <w:rsid w:val="00ED20BD"/>
    <w:rsid w:val="00EE1C75"/>
    <w:rsid w:val="00EE30C2"/>
    <w:rsid w:val="00EE5ED0"/>
    <w:rsid w:val="00EE6724"/>
    <w:rsid w:val="00EF0D41"/>
    <w:rsid w:val="00EF6D7E"/>
    <w:rsid w:val="00F02DA1"/>
    <w:rsid w:val="00F07DB3"/>
    <w:rsid w:val="00F1637F"/>
    <w:rsid w:val="00F17E0A"/>
    <w:rsid w:val="00F25922"/>
    <w:rsid w:val="00F268E0"/>
    <w:rsid w:val="00F34FDF"/>
    <w:rsid w:val="00F37E60"/>
    <w:rsid w:val="00F5560A"/>
    <w:rsid w:val="00F74782"/>
    <w:rsid w:val="00F930EB"/>
    <w:rsid w:val="00F94234"/>
    <w:rsid w:val="00F95776"/>
    <w:rsid w:val="00F977BF"/>
    <w:rsid w:val="00FA7F84"/>
    <w:rsid w:val="00FB5CF3"/>
    <w:rsid w:val="00FC0D12"/>
    <w:rsid w:val="00FC59D2"/>
    <w:rsid w:val="00FC6D6B"/>
    <w:rsid w:val="00FC76DC"/>
    <w:rsid w:val="00FD614D"/>
    <w:rsid w:val="00FD62D0"/>
    <w:rsid w:val="00F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CF54DB"/>
  <w15:docId w15:val="{A9FB68BD-A82A-46DF-B13E-5F9135E8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D3BCC"/>
  </w:style>
  <w:style w:type="paragraph" w:styleId="Ttulo1">
    <w:name w:val="heading 1"/>
    <w:basedOn w:val="Normal"/>
    <w:next w:val="Normal"/>
    <w:qFormat/>
    <w:rsid w:val="008E4EEE"/>
    <w:pPr>
      <w:keepNext/>
      <w:jc w:val="center"/>
      <w:outlineLvl w:val="0"/>
    </w:pPr>
    <w:rPr>
      <w:rFonts w:ascii="Arial" w:hAnsi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E4EE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8E4EEE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E4EEE"/>
  </w:style>
  <w:style w:type="table" w:styleId="Tabelacomgrade">
    <w:name w:val="Table Grid"/>
    <w:basedOn w:val="Tabelanormal"/>
    <w:rsid w:val="00301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6367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63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rancisco2011\Senai%20Sorocaba%20Arquivos\Cronograma2011\402-FR-04-V2%20Cronograma%20de%20des%20plano%20de%20ensin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BDAB9-B690-4EF3-BECC-D6FD6299C65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402-FR-04-V2 Cronograma de des plano de ensino.dot</Template>
  <TotalTime>1</TotalTime>
  <Pages>3</Pages>
  <Words>597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Cronograma DET1 - M1EME-A</vt:lpstr>
    </vt:vector>
  </TitlesOfParts>
  <Company>Senai</Company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Cronograma DET1 - M1EME-A</dc:title>
  <dc:subject/>
  <dc:creator>Edinaldo Santos Souza</dc:creator>
  <cp:keywords>SENAI Sorocaba</cp:keywords>
  <dc:description>Edinaldo Santos Souza</dc:description>
  <cp:lastModifiedBy>Desenvolvedor</cp:lastModifiedBy>
  <cp:revision>2</cp:revision>
  <cp:lastPrinted>2024-04-08T13:02:00Z</cp:lastPrinted>
  <dcterms:created xsi:type="dcterms:W3CDTF">2024-10-03T13:52:00Z</dcterms:created>
  <dcterms:modified xsi:type="dcterms:W3CDTF">2024-10-03T13:52:00Z</dcterms:modified>
  <cp:category>Curso de Aprendizagem Industrial</cp:category>
</cp:coreProperties>
</file>